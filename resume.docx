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7BF57" w14:textId="25937523" w:rsidR="00591863" w:rsidRPr="00183627" w:rsidRDefault="00645C2B" w:rsidP="00591863">
      <w:pPr>
        <w:spacing w:after="0" w:line="264" w:lineRule="auto"/>
        <w:jc w:val="center"/>
        <w:rPr>
          <w:rFonts w:ascii="Arial" w:hAnsi="Arial" w:cs="Arial"/>
          <w:b/>
          <w:noProof/>
          <w:szCs w:val="40"/>
        </w:rPr>
      </w:pPr>
      <w:r w:rsidRPr="00183627">
        <w:rPr>
          <w:rFonts w:ascii="Arial" w:hAnsi="Arial" w:cs="Arial"/>
          <w:b/>
          <w:noProof/>
          <w:sz w:val="28"/>
          <w:szCs w:val="40"/>
        </w:rPr>
        <w:t>Jason Chan Jin An</w:t>
      </w:r>
    </w:p>
    <w:p w14:paraId="3A5F0B40" w14:textId="19AF780F" w:rsidR="00843A85" w:rsidRDefault="00FB6ADB" w:rsidP="00843A85">
      <w:pPr>
        <w:spacing w:after="0" w:line="264" w:lineRule="auto"/>
        <w:jc w:val="center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Tel:</w:t>
      </w:r>
      <w:r w:rsidR="00843A85">
        <w:rPr>
          <w:rFonts w:ascii="Arial" w:hAnsi="Arial" w:cs="Arial"/>
          <w:noProof/>
          <w:sz w:val="20"/>
          <w:szCs w:val="20"/>
        </w:rPr>
        <w:t xml:space="preserve"> </w:t>
      </w:r>
      <w:r w:rsidR="00D93459" w:rsidRPr="00183627">
        <w:rPr>
          <w:rFonts w:ascii="Arial" w:hAnsi="Arial" w:cs="Arial"/>
          <w:noProof/>
          <w:sz w:val="20"/>
          <w:szCs w:val="20"/>
        </w:rPr>
        <w:t>6809 4173</w:t>
      </w:r>
      <w:r w:rsidR="00843A85">
        <w:rPr>
          <w:rFonts w:ascii="Arial" w:hAnsi="Arial" w:cs="Arial"/>
          <w:noProof/>
          <w:sz w:val="20"/>
          <w:szCs w:val="20"/>
        </w:rPr>
        <w:t xml:space="preserve"> </w:t>
      </w:r>
      <w:r w:rsidR="00591863" w:rsidRPr="00183627">
        <w:rPr>
          <w:rFonts w:ascii="Arial" w:hAnsi="Arial" w:cs="Arial"/>
          <w:noProof/>
          <w:sz w:val="20"/>
          <w:szCs w:val="20"/>
        </w:rPr>
        <w:t>|</w:t>
      </w:r>
      <w:r w:rsidR="00843A85">
        <w:rPr>
          <w:rFonts w:ascii="Arial" w:hAnsi="Arial" w:cs="Arial"/>
          <w:noProof/>
          <w:sz w:val="20"/>
          <w:szCs w:val="20"/>
        </w:rPr>
        <w:t xml:space="preserve"> Email:</w:t>
      </w:r>
      <w:r w:rsidR="00591863" w:rsidRPr="00183627">
        <w:rPr>
          <w:rFonts w:ascii="Arial" w:hAnsi="Arial" w:cs="Arial"/>
          <w:noProof/>
          <w:sz w:val="20"/>
          <w:szCs w:val="20"/>
        </w:rPr>
        <w:t xml:space="preserve"> </w:t>
      </w:r>
      <w:hyperlink r:id="rId9" w:history="1">
        <w:r w:rsidR="00E800A4" w:rsidRPr="00A605F9">
          <w:rPr>
            <w:rStyle w:val="Hyperlink"/>
            <w:rFonts w:ascii="Arial" w:hAnsi="Arial" w:cs="Arial"/>
            <w:noProof/>
            <w:sz w:val="20"/>
            <w:szCs w:val="20"/>
          </w:rPr>
          <w:t>jasonchanhku@gmail.com</w:t>
        </w:r>
      </w:hyperlink>
      <w:r w:rsidR="00591863" w:rsidRPr="00183627">
        <w:rPr>
          <w:rFonts w:ascii="Arial" w:hAnsi="Arial" w:cs="Arial"/>
          <w:noProof/>
          <w:sz w:val="20"/>
          <w:szCs w:val="20"/>
        </w:rPr>
        <w:t xml:space="preserve"> </w:t>
      </w:r>
      <w:r w:rsidR="00843A85">
        <w:rPr>
          <w:rFonts w:ascii="Arial" w:hAnsi="Arial" w:cs="Arial"/>
          <w:noProof/>
          <w:sz w:val="20"/>
          <w:szCs w:val="20"/>
        </w:rPr>
        <w:t xml:space="preserve">| Website: </w:t>
      </w:r>
      <w:hyperlink r:id="rId10" w:history="1">
        <w:r w:rsidR="00843A85" w:rsidRPr="00A605F9">
          <w:rPr>
            <w:rStyle w:val="Hyperlink"/>
            <w:rFonts w:ascii="Arial" w:hAnsi="Arial" w:cs="Arial"/>
            <w:noProof/>
            <w:sz w:val="20"/>
            <w:szCs w:val="20"/>
          </w:rPr>
          <w:t>https://jasonchanhku.github.io/</w:t>
        </w:r>
      </w:hyperlink>
      <w:r w:rsidR="00843A85">
        <w:rPr>
          <w:rFonts w:ascii="Arial" w:hAnsi="Arial" w:cs="Arial"/>
          <w:noProof/>
          <w:sz w:val="20"/>
          <w:szCs w:val="20"/>
        </w:rPr>
        <w:t xml:space="preserve"> | Github: </w:t>
      </w:r>
      <w:hyperlink r:id="rId11" w:history="1">
        <w:r w:rsidR="00843A85" w:rsidRPr="009F5B7F">
          <w:rPr>
            <w:rStyle w:val="Hyperlink"/>
            <w:rFonts w:ascii="Arial" w:hAnsi="Arial" w:cs="Arial"/>
            <w:noProof/>
            <w:sz w:val="20"/>
            <w:szCs w:val="20"/>
          </w:rPr>
          <w:t>jasonchanhku</w:t>
        </w:r>
      </w:hyperlink>
    </w:p>
    <w:p w14:paraId="375B4254" w14:textId="77777777" w:rsidR="00591863" w:rsidRPr="00183627" w:rsidRDefault="00591863" w:rsidP="00591863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b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EDUCATION</w:t>
      </w:r>
    </w:p>
    <w:p w14:paraId="430C6A21" w14:textId="6FDC231B" w:rsidR="00591863" w:rsidRPr="00183627" w:rsidRDefault="00591863" w:rsidP="00515D1F">
      <w:pPr>
        <w:pStyle w:val="ResumeAlignRight"/>
        <w:tabs>
          <w:tab w:val="clear" w:pos="9866"/>
          <w:tab w:val="right" w:pos="10348"/>
        </w:tabs>
        <w:rPr>
          <w:b/>
        </w:rPr>
      </w:pPr>
      <w:r w:rsidRPr="00183627">
        <w:rPr>
          <w:b/>
        </w:rPr>
        <w:t xml:space="preserve">The University of Hong Kong (HKU) </w:t>
      </w:r>
      <w:r w:rsidRPr="00183627">
        <w:rPr>
          <w:b/>
        </w:rPr>
        <w:tab/>
      </w:r>
      <w:r w:rsidR="00515D1F">
        <w:rPr>
          <w:b/>
        </w:rPr>
        <w:t xml:space="preserve">        </w:t>
      </w:r>
      <w:r w:rsidRPr="00183627">
        <w:rPr>
          <w:b/>
        </w:rPr>
        <w:t>Hong Kong</w:t>
      </w:r>
    </w:p>
    <w:p w14:paraId="4E50571E" w14:textId="36898DB0" w:rsidR="00591863" w:rsidRPr="00FB6ADB" w:rsidRDefault="00591863" w:rsidP="00FB6ADB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FB6ADB">
        <w:rPr>
          <w:i/>
        </w:rPr>
        <w:t>Bachelor of Science in Quantitative Finance</w:t>
      </w:r>
      <w:r w:rsidR="00FB6ADB" w:rsidRPr="00FB6ADB">
        <w:rPr>
          <w:i/>
        </w:rPr>
        <w:t xml:space="preserve">, </w:t>
      </w:r>
      <w:r w:rsidR="00FB6ADB" w:rsidRPr="00FB6ADB">
        <w:rPr>
          <w:rFonts w:ascii="Arial" w:hAnsi="Arial" w:cs="Arial"/>
          <w:b/>
          <w:noProof/>
          <w:sz w:val="20"/>
          <w:szCs w:val="20"/>
        </w:rPr>
        <w:t>CGPA:</w:t>
      </w:r>
      <w:r w:rsidR="00FB6ADB" w:rsidRPr="00FB6ADB">
        <w:rPr>
          <w:rFonts w:ascii="Arial" w:hAnsi="Arial" w:cs="Arial"/>
          <w:noProof/>
          <w:sz w:val="20"/>
          <w:szCs w:val="20"/>
        </w:rPr>
        <w:t xml:space="preserve"> </w:t>
      </w:r>
      <w:r w:rsidR="00FB6ADB" w:rsidRPr="00FB6ADB">
        <w:rPr>
          <w:rFonts w:ascii="Arial" w:hAnsi="Arial" w:cs="Arial"/>
          <w:noProof/>
          <w:szCs w:val="20"/>
        </w:rPr>
        <w:t>3.40</w:t>
      </w:r>
      <w:r w:rsidR="00445F7C">
        <w:tab/>
      </w:r>
      <w:r w:rsidR="00FB6ADB">
        <w:t xml:space="preserve"> </w:t>
      </w:r>
      <w:r w:rsidR="00FB6ADB">
        <w:tab/>
      </w:r>
      <w:r w:rsidR="00FB6ADB">
        <w:tab/>
        <w:t xml:space="preserve">         </w:t>
      </w:r>
      <w:r w:rsidR="000402B4">
        <w:tab/>
      </w:r>
      <w:r w:rsidR="000402B4">
        <w:tab/>
        <w:t>Sep 2012- Aug</w:t>
      </w:r>
      <w:r w:rsidR="00B92664" w:rsidRPr="00183627">
        <w:t xml:space="preserve"> 2016</w:t>
      </w:r>
    </w:p>
    <w:p w14:paraId="3B008C21" w14:textId="715214F9" w:rsidR="00445F7C" w:rsidRPr="00445F7C" w:rsidRDefault="00445F7C" w:rsidP="00445F7C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Notable Coursework: </w:t>
      </w:r>
      <w:r w:rsidR="00604B04">
        <w:rPr>
          <w:rFonts w:ascii="Arial" w:hAnsi="Arial" w:cs="Arial"/>
          <w:noProof/>
          <w:sz w:val="20"/>
          <w:szCs w:val="20"/>
        </w:rPr>
        <w:t>Prob &amp; Stat,</w:t>
      </w:r>
      <w:r w:rsidRPr="00445F7C">
        <w:rPr>
          <w:rFonts w:ascii="Arial" w:hAnsi="Arial" w:cs="Arial"/>
          <w:noProof/>
          <w:sz w:val="20"/>
          <w:szCs w:val="20"/>
        </w:rPr>
        <w:t xml:space="preserve"> </w:t>
      </w:r>
      <w:r w:rsidR="00604B04" w:rsidRPr="00445F7C">
        <w:rPr>
          <w:rFonts w:ascii="Arial" w:hAnsi="Arial" w:cs="Arial"/>
          <w:noProof/>
          <w:sz w:val="20"/>
          <w:szCs w:val="20"/>
        </w:rPr>
        <w:t>Financial Engineering</w:t>
      </w:r>
      <w:r w:rsidR="00604B04">
        <w:rPr>
          <w:rFonts w:ascii="Arial" w:hAnsi="Arial" w:cs="Arial"/>
          <w:noProof/>
          <w:sz w:val="20"/>
          <w:szCs w:val="20"/>
        </w:rPr>
        <w:t xml:space="preserve"> (R Programming)</w:t>
      </w:r>
      <w:r w:rsidR="00604B04" w:rsidRPr="00445F7C">
        <w:rPr>
          <w:rFonts w:ascii="Arial" w:hAnsi="Arial" w:cs="Arial"/>
          <w:noProof/>
          <w:sz w:val="20"/>
          <w:szCs w:val="20"/>
        </w:rPr>
        <w:t>,</w:t>
      </w:r>
      <w:r w:rsidR="00604B04">
        <w:rPr>
          <w:rFonts w:ascii="Arial" w:hAnsi="Arial" w:cs="Arial"/>
          <w:noProof/>
          <w:sz w:val="20"/>
          <w:szCs w:val="20"/>
        </w:rPr>
        <w:t xml:space="preserve"> </w:t>
      </w:r>
      <w:r w:rsidRPr="00445F7C">
        <w:rPr>
          <w:rFonts w:ascii="Arial" w:hAnsi="Arial" w:cs="Arial"/>
          <w:noProof/>
          <w:sz w:val="20"/>
          <w:szCs w:val="20"/>
        </w:rPr>
        <w:t>Quantitat</w:t>
      </w:r>
      <w:r w:rsidR="0084619E">
        <w:rPr>
          <w:rFonts w:ascii="Arial" w:hAnsi="Arial" w:cs="Arial"/>
          <w:noProof/>
          <w:sz w:val="20"/>
          <w:szCs w:val="20"/>
        </w:rPr>
        <w:t>ive Risk Management, Math</w:t>
      </w:r>
      <w:r w:rsidRPr="00445F7C">
        <w:rPr>
          <w:rFonts w:ascii="Arial" w:hAnsi="Arial" w:cs="Arial"/>
          <w:noProof/>
          <w:sz w:val="20"/>
          <w:szCs w:val="20"/>
        </w:rPr>
        <w:t xml:space="preserve"> Finance,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Pr="00445F7C">
        <w:rPr>
          <w:rFonts w:ascii="Arial" w:hAnsi="Arial" w:cs="Arial"/>
          <w:noProof/>
          <w:sz w:val="20"/>
          <w:szCs w:val="20"/>
        </w:rPr>
        <w:t xml:space="preserve">Multivariable Calculus, </w:t>
      </w:r>
      <w:r w:rsidR="00814391">
        <w:rPr>
          <w:rFonts w:ascii="Arial" w:hAnsi="Arial" w:cs="Arial"/>
          <w:noProof/>
          <w:sz w:val="20"/>
          <w:szCs w:val="20"/>
        </w:rPr>
        <w:t xml:space="preserve">Uni </w:t>
      </w:r>
      <w:r w:rsidR="00D81803">
        <w:rPr>
          <w:rFonts w:ascii="Arial" w:hAnsi="Arial" w:cs="Arial"/>
          <w:noProof/>
          <w:sz w:val="20"/>
          <w:szCs w:val="20"/>
        </w:rPr>
        <w:t>Math II</w:t>
      </w:r>
      <w:r w:rsidRPr="00445F7C">
        <w:rPr>
          <w:rFonts w:ascii="Arial" w:hAnsi="Arial" w:cs="Arial"/>
          <w:noProof/>
          <w:sz w:val="20"/>
          <w:szCs w:val="20"/>
        </w:rPr>
        <w:t>, Probability</w:t>
      </w:r>
      <w:r>
        <w:rPr>
          <w:rFonts w:ascii="Arial" w:hAnsi="Arial" w:cs="Arial"/>
          <w:noProof/>
          <w:sz w:val="20"/>
          <w:szCs w:val="20"/>
        </w:rPr>
        <w:t xml:space="preserve"> Modelling, </w:t>
      </w:r>
      <w:r w:rsidR="00814391">
        <w:rPr>
          <w:rFonts w:ascii="Arial" w:hAnsi="Arial" w:cs="Arial"/>
          <w:noProof/>
          <w:sz w:val="20"/>
          <w:szCs w:val="20"/>
        </w:rPr>
        <w:t>Programming (C++) ,</w:t>
      </w:r>
      <w:r>
        <w:rPr>
          <w:rFonts w:ascii="Arial" w:hAnsi="Arial" w:cs="Arial"/>
          <w:noProof/>
          <w:sz w:val="20"/>
          <w:szCs w:val="20"/>
        </w:rPr>
        <w:t>Financial Modelling</w:t>
      </w:r>
    </w:p>
    <w:p w14:paraId="493F39F5" w14:textId="1C01159F" w:rsidR="00712AA4" w:rsidRDefault="00591863" w:rsidP="00DD383C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Scholarship</w:t>
      </w:r>
      <w:r w:rsidR="002A72CB" w:rsidRPr="00183627">
        <w:rPr>
          <w:rFonts w:ascii="Arial" w:hAnsi="Arial" w:cs="Arial"/>
          <w:b/>
          <w:noProof/>
          <w:sz w:val="20"/>
          <w:szCs w:val="20"/>
        </w:rPr>
        <w:t>s</w:t>
      </w:r>
      <w:r w:rsidRPr="00183627">
        <w:rPr>
          <w:rFonts w:ascii="Arial" w:hAnsi="Arial" w:cs="Arial"/>
          <w:b/>
          <w:noProof/>
          <w:sz w:val="20"/>
          <w:szCs w:val="20"/>
        </w:rPr>
        <w:t>:</w:t>
      </w:r>
      <w:r w:rsidRPr="00183627">
        <w:rPr>
          <w:rFonts w:ascii="Arial" w:hAnsi="Arial" w:cs="Arial"/>
          <w:noProof/>
          <w:sz w:val="20"/>
          <w:szCs w:val="20"/>
        </w:rPr>
        <w:t xml:space="preserve"> HKU Scholarship for Outstanding International Students</w:t>
      </w:r>
      <w:r w:rsidR="00123EDF" w:rsidRPr="00183627">
        <w:rPr>
          <w:rFonts w:ascii="Arial" w:hAnsi="Arial" w:cs="Arial"/>
          <w:noProof/>
          <w:sz w:val="20"/>
          <w:szCs w:val="20"/>
        </w:rPr>
        <w:t>, ELSI Scholarship</w:t>
      </w:r>
    </w:p>
    <w:p w14:paraId="07D4A886" w14:textId="77777777" w:rsidR="00E800A4" w:rsidRDefault="00E800A4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01AC234" w14:textId="116CA8C0" w:rsidR="00E800A4" w:rsidRPr="00183627" w:rsidRDefault="00E800A4" w:rsidP="00515D1F">
      <w:pPr>
        <w:pStyle w:val="ResumeAlignRight"/>
        <w:tabs>
          <w:tab w:val="clear" w:pos="9866"/>
          <w:tab w:val="right" w:pos="10348"/>
        </w:tabs>
        <w:rPr>
          <w:b/>
        </w:rPr>
      </w:pPr>
      <w:proofErr w:type="spellStart"/>
      <w:r>
        <w:rPr>
          <w:b/>
        </w:rPr>
        <w:t>Tunku</w:t>
      </w:r>
      <w:proofErr w:type="spellEnd"/>
      <w:r>
        <w:rPr>
          <w:b/>
        </w:rPr>
        <w:t xml:space="preserve"> Abdul Rahman University (left after 2 semesters for HKU)</w:t>
      </w:r>
      <w:r>
        <w:rPr>
          <w:b/>
        </w:rPr>
        <w:tab/>
        <w:t>Malaysia</w:t>
      </w:r>
    </w:p>
    <w:p w14:paraId="2D991D9B" w14:textId="52F2E3CD" w:rsidR="00E800A4" w:rsidRPr="00FB6ADB" w:rsidRDefault="00E800A4" w:rsidP="00FB6ADB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r w:rsidRPr="00FB6ADB">
        <w:rPr>
          <w:i/>
        </w:rPr>
        <w:t>Bachelor of Science in Actuarial Science</w:t>
      </w:r>
      <w:r w:rsidR="00FB6ADB" w:rsidRPr="00FB6ADB">
        <w:rPr>
          <w:i/>
        </w:rPr>
        <w:t xml:space="preserve">, </w:t>
      </w:r>
      <w:r w:rsidR="00FB6ADB" w:rsidRPr="00FB6ADB">
        <w:rPr>
          <w:rFonts w:ascii="Arial" w:hAnsi="Arial" w:cs="Arial"/>
          <w:b/>
          <w:noProof/>
          <w:sz w:val="20"/>
          <w:szCs w:val="20"/>
        </w:rPr>
        <w:t>CGPA:</w:t>
      </w:r>
      <w:r w:rsidR="00FB6ADB" w:rsidRPr="00FB6ADB">
        <w:rPr>
          <w:rFonts w:ascii="Arial" w:hAnsi="Arial" w:cs="Arial"/>
          <w:noProof/>
          <w:sz w:val="20"/>
          <w:szCs w:val="20"/>
        </w:rPr>
        <w:t xml:space="preserve"> </w:t>
      </w:r>
      <w:r w:rsidR="00FB6ADB" w:rsidRPr="00FB6ADB">
        <w:rPr>
          <w:rFonts w:ascii="Arial" w:hAnsi="Arial" w:cs="Arial"/>
          <w:noProof/>
          <w:szCs w:val="20"/>
        </w:rPr>
        <w:t>3.</w:t>
      </w:r>
      <w:r w:rsidR="00FB6ADB">
        <w:rPr>
          <w:rFonts w:ascii="Arial" w:hAnsi="Arial" w:cs="Arial"/>
          <w:noProof/>
          <w:szCs w:val="20"/>
        </w:rPr>
        <w:t>89</w:t>
      </w:r>
      <w:r>
        <w:tab/>
      </w:r>
      <w:r w:rsidR="00FB6ADB">
        <w:t xml:space="preserve">                                          </w:t>
      </w:r>
      <w:r w:rsidR="000402B4">
        <w:t xml:space="preserve">         </w:t>
      </w:r>
      <w:r w:rsidR="000402B4">
        <w:tab/>
      </w:r>
      <w:r w:rsidR="000402B4">
        <w:tab/>
        <w:t>Jan 2012- Sep</w:t>
      </w:r>
      <w:r w:rsidR="00FB6ADB">
        <w:t xml:space="preserve"> 2012</w:t>
      </w:r>
    </w:p>
    <w:p w14:paraId="4D228856" w14:textId="009F503C" w:rsidR="00E800A4" w:rsidRPr="00445F7C" w:rsidRDefault="00E800A4" w:rsidP="00E800A4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Notable Coursework: </w:t>
      </w:r>
      <w:r w:rsidR="00814391">
        <w:rPr>
          <w:rFonts w:ascii="Arial" w:hAnsi="Arial" w:cs="Arial"/>
          <w:noProof/>
          <w:sz w:val="20"/>
          <w:szCs w:val="20"/>
        </w:rPr>
        <w:t xml:space="preserve">Probability and Statistics, </w:t>
      </w:r>
      <w:r w:rsidR="00DA33BF">
        <w:rPr>
          <w:rFonts w:ascii="Arial" w:hAnsi="Arial" w:cs="Arial"/>
          <w:noProof/>
          <w:sz w:val="20"/>
          <w:szCs w:val="20"/>
        </w:rPr>
        <w:t>Discrete Mathemati</w:t>
      </w:r>
      <w:r w:rsidR="00814391">
        <w:rPr>
          <w:rFonts w:ascii="Arial" w:hAnsi="Arial" w:cs="Arial"/>
          <w:noProof/>
          <w:sz w:val="20"/>
          <w:szCs w:val="20"/>
        </w:rPr>
        <w:t xml:space="preserve">cs with Applications, Calculus, </w:t>
      </w:r>
      <w:r w:rsidR="00DA33BF">
        <w:rPr>
          <w:rFonts w:ascii="Arial" w:hAnsi="Arial" w:cs="Arial"/>
          <w:noProof/>
          <w:sz w:val="20"/>
          <w:szCs w:val="20"/>
        </w:rPr>
        <w:t>Linear Algebra</w:t>
      </w:r>
      <w:r w:rsidR="00814391">
        <w:rPr>
          <w:rFonts w:ascii="Arial" w:hAnsi="Arial" w:cs="Arial"/>
          <w:noProof/>
          <w:sz w:val="20"/>
          <w:szCs w:val="20"/>
        </w:rPr>
        <w:t>, Fundamentals of Programming (C Programming)</w:t>
      </w:r>
    </w:p>
    <w:p w14:paraId="40D53A36" w14:textId="10FA1514" w:rsidR="00E800A4" w:rsidRPr="00183627" w:rsidRDefault="00E800A4" w:rsidP="00E800A4">
      <w:pPr>
        <w:pStyle w:val="ListParagraph"/>
        <w:numPr>
          <w:ilvl w:val="0"/>
          <w:numId w:val="12"/>
        </w:numPr>
        <w:spacing w:after="0" w:line="264" w:lineRule="auto"/>
        <w:ind w:left="284" w:hanging="284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Scholarships:</w:t>
      </w:r>
      <w:r w:rsidRPr="00183627">
        <w:rPr>
          <w:rFonts w:ascii="Arial" w:hAnsi="Arial" w:cs="Arial"/>
          <w:noProof/>
          <w:sz w:val="20"/>
          <w:szCs w:val="20"/>
        </w:rPr>
        <w:t xml:space="preserve"> </w:t>
      </w:r>
      <w:r>
        <w:rPr>
          <w:rFonts w:ascii="Arial" w:hAnsi="Arial" w:cs="Arial"/>
          <w:noProof/>
          <w:sz w:val="20"/>
          <w:szCs w:val="20"/>
        </w:rPr>
        <w:t>UTAR Full Scholarship, President’s List</w:t>
      </w:r>
    </w:p>
    <w:p w14:paraId="120B21C2" w14:textId="77777777" w:rsidR="00E800A4" w:rsidRDefault="00E800A4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43161DD" w14:textId="556B0C6C" w:rsidR="00FB6ADB" w:rsidRDefault="00FB6ADB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 w:rsidRPr="00843A85">
        <w:rPr>
          <w:rFonts w:ascii="Arial" w:hAnsi="Arial" w:cs="Arial"/>
          <w:b/>
          <w:noProof/>
          <w:sz w:val="20"/>
          <w:szCs w:val="20"/>
        </w:rPr>
        <w:t>External coursework:</w:t>
      </w:r>
      <w:r>
        <w:rPr>
          <w:rFonts w:ascii="Arial" w:hAnsi="Arial" w:cs="Arial"/>
          <w:noProof/>
          <w:sz w:val="20"/>
          <w:szCs w:val="20"/>
        </w:rPr>
        <w:t xml:space="preserve"> </w:t>
      </w:r>
      <w:r w:rsidR="00843A85">
        <w:rPr>
          <w:rFonts w:ascii="Arial" w:hAnsi="Arial" w:cs="Arial"/>
          <w:noProof/>
          <w:sz w:val="20"/>
          <w:szCs w:val="20"/>
        </w:rPr>
        <w:t>Deep Learning Specialization (deeplearning.ai), CS50: Computer Science (HarvardX)</w:t>
      </w:r>
      <w:r w:rsidR="00981CFA">
        <w:rPr>
          <w:rFonts w:ascii="Arial" w:hAnsi="Arial" w:cs="Arial"/>
          <w:noProof/>
          <w:sz w:val="20"/>
          <w:szCs w:val="20"/>
        </w:rPr>
        <w:t>, Python Programming (DataQuest)</w:t>
      </w:r>
    </w:p>
    <w:p w14:paraId="3184F17F" w14:textId="77777777" w:rsidR="00FB6ADB" w:rsidRPr="00E800A4" w:rsidRDefault="00FB6ADB" w:rsidP="00E800A4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6A92E47E" w14:textId="563A0E4D" w:rsidR="00FB6ADB" w:rsidRPr="00183627" w:rsidRDefault="000905C6" w:rsidP="00FB6ADB">
      <w:pPr>
        <w:pBdr>
          <w:bottom w:val="single" w:sz="4" w:space="0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>SKILLS</w:t>
      </w:r>
    </w:p>
    <w:p w14:paraId="61757A31" w14:textId="0DA80560" w:rsidR="00981CFA" w:rsidRPr="00456636" w:rsidRDefault="00FB6ADB" w:rsidP="00FB6ADB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b/>
          <w:noProof/>
          <w:sz w:val="20"/>
          <w:szCs w:val="20"/>
        </w:rPr>
      </w:pPr>
      <w:r w:rsidRPr="00981CFA">
        <w:rPr>
          <w:rFonts w:ascii="Arial" w:hAnsi="Arial" w:cs="Arial"/>
          <w:b/>
          <w:noProof/>
          <w:sz w:val="20"/>
          <w:szCs w:val="20"/>
        </w:rPr>
        <w:t>Programming</w:t>
      </w:r>
      <w:r w:rsidR="00981CFA">
        <w:rPr>
          <w:rFonts w:ascii="Arial" w:hAnsi="Arial" w:cs="Arial"/>
          <w:b/>
          <w:noProof/>
          <w:sz w:val="20"/>
          <w:szCs w:val="20"/>
        </w:rPr>
        <w:t xml:space="preserve">: </w:t>
      </w:r>
      <w:r w:rsidR="00814391">
        <w:rPr>
          <w:rFonts w:ascii="Arial" w:hAnsi="Arial" w:cs="Arial"/>
          <w:noProof/>
          <w:sz w:val="20"/>
          <w:szCs w:val="20"/>
        </w:rPr>
        <w:t>Python</w:t>
      </w:r>
      <w:r w:rsidR="00FC2683">
        <w:rPr>
          <w:rFonts w:ascii="Arial" w:hAnsi="Arial" w:cs="Arial"/>
          <w:noProof/>
          <w:sz w:val="20"/>
          <w:szCs w:val="20"/>
        </w:rPr>
        <w:t xml:space="preserve"> (primary)</w:t>
      </w:r>
      <w:r w:rsidR="00814391">
        <w:rPr>
          <w:rFonts w:ascii="Arial" w:hAnsi="Arial" w:cs="Arial"/>
          <w:noProof/>
          <w:sz w:val="20"/>
          <w:szCs w:val="20"/>
        </w:rPr>
        <w:t>,</w:t>
      </w:r>
      <w:r w:rsidR="00FC2683">
        <w:rPr>
          <w:rFonts w:ascii="Arial" w:hAnsi="Arial" w:cs="Arial"/>
          <w:noProof/>
          <w:sz w:val="20"/>
          <w:szCs w:val="20"/>
        </w:rPr>
        <w:t xml:space="preserve"> R,</w:t>
      </w:r>
      <w:r w:rsidR="00A54A22">
        <w:rPr>
          <w:rFonts w:ascii="Arial" w:hAnsi="Arial" w:cs="Arial"/>
          <w:noProof/>
          <w:sz w:val="20"/>
          <w:szCs w:val="20"/>
        </w:rPr>
        <w:t xml:space="preserve"> C/C++</w:t>
      </w:r>
      <w:r w:rsidR="00981CFA">
        <w:rPr>
          <w:rFonts w:ascii="Arial" w:hAnsi="Arial" w:cs="Arial"/>
          <w:noProof/>
          <w:sz w:val="20"/>
          <w:szCs w:val="20"/>
        </w:rPr>
        <w:t>, JavaScript</w:t>
      </w:r>
      <w:r w:rsidR="004C4891">
        <w:rPr>
          <w:rFonts w:ascii="Arial" w:hAnsi="Arial" w:cs="Arial"/>
          <w:noProof/>
          <w:sz w:val="20"/>
          <w:szCs w:val="20"/>
        </w:rPr>
        <w:t xml:space="preserve">, </w:t>
      </w:r>
      <w:r w:rsidR="00A54A22">
        <w:rPr>
          <w:rFonts w:ascii="Arial" w:hAnsi="Arial" w:cs="Arial"/>
          <w:noProof/>
          <w:sz w:val="20"/>
          <w:szCs w:val="20"/>
        </w:rPr>
        <w:t>Java</w:t>
      </w:r>
      <w:r w:rsidR="000D241A">
        <w:rPr>
          <w:rFonts w:ascii="Arial" w:hAnsi="Arial" w:cs="Arial"/>
          <w:noProof/>
          <w:sz w:val="20"/>
          <w:szCs w:val="20"/>
        </w:rPr>
        <w:t xml:space="preserve">  </w:t>
      </w:r>
      <w:r w:rsidR="004C4891">
        <w:rPr>
          <w:rFonts w:ascii="Arial" w:hAnsi="Arial" w:cs="Arial"/>
          <w:noProof/>
          <w:sz w:val="20"/>
          <w:szCs w:val="20"/>
        </w:rPr>
        <w:t xml:space="preserve">    </w:t>
      </w:r>
      <w:r w:rsidR="004C4891" w:rsidRPr="004C4891">
        <w:rPr>
          <w:rFonts w:ascii="Arial" w:hAnsi="Arial" w:cs="Arial"/>
          <w:b/>
          <w:noProof/>
          <w:sz w:val="20"/>
          <w:szCs w:val="20"/>
        </w:rPr>
        <w:t>Web</w:t>
      </w:r>
      <w:r w:rsidR="004C4891">
        <w:rPr>
          <w:rFonts w:ascii="Arial" w:hAnsi="Arial" w:cs="Arial"/>
          <w:b/>
          <w:noProof/>
          <w:sz w:val="20"/>
          <w:szCs w:val="20"/>
        </w:rPr>
        <w:t xml:space="preserve">: </w:t>
      </w:r>
      <w:r w:rsidR="004C4891" w:rsidRPr="004C4891">
        <w:rPr>
          <w:rFonts w:ascii="Arial" w:hAnsi="Arial" w:cs="Arial"/>
          <w:noProof/>
          <w:sz w:val="20"/>
          <w:szCs w:val="20"/>
        </w:rPr>
        <w:t>HTML</w:t>
      </w:r>
      <w:r w:rsidR="000D241A">
        <w:rPr>
          <w:rFonts w:ascii="Arial" w:hAnsi="Arial" w:cs="Arial"/>
          <w:noProof/>
          <w:sz w:val="20"/>
          <w:szCs w:val="20"/>
        </w:rPr>
        <w:t xml:space="preserve">    </w:t>
      </w:r>
      <w:r w:rsidR="0084619E">
        <w:rPr>
          <w:rFonts w:ascii="Arial" w:hAnsi="Arial" w:cs="Arial"/>
          <w:noProof/>
          <w:sz w:val="20"/>
          <w:szCs w:val="20"/>
        </w:rPr>
        <w:t xml:space="preserve"> </w:t>
      </w:r>
      <w:r w:rsidR="000D241A" w:rsidRPr="000D241A">
        <w:rPr>
          <w:rFonts w:ascii="Arial" w:hAnsi="Arial" w:cs="Arial"/>
          <w:b/>
          <w:noProof/>
          <w:sz w:val="20"/>
          <w:szCs w:val="20"/>
        </w:rPr>
        <w:t>Database:</w:t>
      </w:r>
      <w:r w:rsidR="004C4891">
        <w:rPr>
          <w:rFonts w:ascii="Arial" w:hAnsi="Arial" w:cs="Arial"/>
          <w:noProof/>
          <w:sz w:val="20"/>
          <w:szCs w:val="20"/>
        </w:rPr>
        <w:t xml:space="preserve"> SQL   </w:t>
      </w:r>
      <w:r w:rsidR="000D241A" w:rsidRPr="000D241A">
        <w:rPr>
          <w:rFonts w:ascii="Arial" w:hAnsi="Arial" w:cs="Arial"/>
          <w:b/>
          <w:noProof/>
          <w:sz w:val="20"/>
          <w:szCs w:val="20"/>
        </w:rPr>
        <w:t xml:space="preserve">Systems: </w:t>
      </w:r>
      <w:r w:rsidR="000D241A">
        <w:rPr>
          <w:rFonts w:ascii="Arial" w:hAnsi="Arial" w:cs="Arial"/>
          <w:noProof/>
          <w:sz w:val="20"/>
          <w:szCs w:val="20"/>
        </w:rPr>
        <w:t>UNIX</w:t>
      </w:r>
    </w:p>
    <w:p w14:paraId="625A5D34" w14:textId="146CC623" w:rsidR="00456636" w:rsidRPr="00981CFA" w:rsidRDefault="00456636" w:rsidP="00FB6ADB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b/>
          <w:noProof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t xml:space="preserve">Others: </w:t>
      </w:r>
      <w:r>
        <w:rPr>
          <w:rFonts w:ascii="Arial" w:hAnsi="Arial" w:cs="Arial"/>
          <w:noProof/>
          <w:sz w:val="20"/>
          <w:szCs w:val="20"/>
        </w:rPr>
        <w:t>Web Scraping, Machine Learning, Cloud Computing, Kaggle</w:t>
      </w:r>
      <w:r w:rsidR="0084619E">
        <w:rPr>
          <w:rFonts w:ascii="Arial" w:hAnsi="Arial" w:cs="Arial"/>
          <w:noProof/>
          <w:sz w:val="20"/>
          <w:szCs w:val="20"/>
        </w:rPr>
        <w:t>, Tableau</w:t>
      </w:r>
    </w:p>
    <w:p w14:paraId="4017C2A4" w14:textId="77777777" w:rsidR="00FB6ADB" w:rsidRPr="00183627" w:rsidRDefault="00FB6ADB" w:rsidP="00DD383C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5E32004C" w14:textId="77777777" w:rsidR="00591863" w:rsidRPr="00183627" w:rsidRDefault="00DC6643" w:rsidP="00591863">
      <w:pPr>
        <w:pBdr>
          <w:bottom w:val="single" w:sz="4" w:space="0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 xml:space="preserve">WORK </w:t>
      </w:r>
      <w:r w:rsidR="00591863" w:rsidRPr="00183627">
        <w:rPr>
          <w:rFonts w:ascii="Arial" w:hAnsi="Arial" w:cs="Arial"/>
          <w:b/>
          <w:noProof/>
          <w:sz w:val="20"/>
          <w:szCs w:val="20"/>
        </w:rPr>
        <w:t>EXPERIENCE</w:t>
      </w:r>
    </w:p>
    <w:p w14:paraId="2F81D04B" w14:textId="065AF7E4" w:rsidR="001C605B" w:rsidRPr="00183627" w:rsidRDefault="000402B4" w:rsidP="000402B4">
      <w:pPr>
        <w:pStyle w:val="ResumeAlignRight"/>
        <w:tabs>
          <w:tab w:val="clear" w:pos="9866"/>
          <w:tab w:val="right" w:pos="10490"/>
        </w:tabs>
        <w:rPr>
          <w:b/>
        </w:rPr>
      </w:pPr>
      <w:r>
        <w:rPr>
          <w:b/>
        </w:rPr>
        <w:t>Fidelity International</w:t>
      </w:r>
      <w:r w:rsidR="001C605B" w:rsidRPr="00183627">
        <w:rPr>
          <w:b/>
        </w:rPr>
        <w:t xml:space="preserve">  </w:t>
      </w:r>
      <w:r w:rsidR="001C605B" w:rsidRPr="00183627">
        <w:rPr>
          <w:b/>
        </w:rPr>
        <w:tab/>
      </w:r>
      <w:r>
        <w:rPr>
          <w:b/>
        </w:rPr>
        <w:t xml:space="preserve">  </w:t>
      </w:r>
      <w:r w:rsidR="001C605B" w:rsidRPr="00183627">
        <w:rPr>
          <w:b/>
        </w:rPr>
        <w:t>Hong Kong</w:t>
      </w:r>
    </w:p>
    <w:p w14:paraId="22208944" w14:textId="72B18052" w:rsidR="001C605B" w:rsidRPr="00183627" w:rsidRDefault="000402B4" w:rsidP="000402B4">
      <w:pPr>
        <w:pStyle w:val="ResumeAlignRight"/>
        <w:tabs>
          <w:tab w:val="clear" w:pos="9866"/>
          <w:tab w:val="right" w:pos="10490"/>
        </w:tabs>
        <w:rPr>
          <w:b/>
        </w:rPr>
      </w:pPr>
      <w:r>
        <w:rPr>
          <w:i/>
          <w:noProof/>
        </w:rPr>
        <w:t>Data Scientist</w:t>
      </w:r>
      <w:r w:rsidR="001C605B" w:rsidRPr="00183627">
        <w:rPr>
          <w:i/>
          <w:noProof/>
        </w:rPr>
        <w:tab/>
      </w:r>
      <w:r w:rsidR="004911E5">
        <w:rPr>
          <w:noProof/>
        </w:rPr>
        <w:t>Dec 2016</w:t>
      </w:r>
      <w:r>
        <w:rPr>
          <w:noProof/>
        </w:rPr>
        <w:t xml:space="preserve"> – Present</w:t>
      </w:r>
    </w:p>
    <w:p w14:paraId="5B63E2A2" w14:textId="05DA024A" w:rsidR="007B6C60" w:rsidRDefault="007B6C60" w:rsidP="007B6C60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Wrote Python script that parses MPF customers address data into spatial data and perform </w:t>
      </w:r>
      <w:r w:rsidR="00311A26">
        <w:rPr>
          <w:rFonts w:ascii="Arial" w:hAnsi="Arial" w:cs="Arial"/>
          <w:noProof/>
          <w:sz w:val="20"/>
          <w:szCs w:val="20"/>
        </w:rPr>
        <w:t>spatial analysi</w:t>
      </w:r>
      <w:r>
        <w:rPr>
          <w:rFonts w:ascii="Arial" w:hAnsi="Arial" w:cs="Arial"/>
          <w:noProof/>
          <w:sz w:val="20"/>
          <w:szCs w:val="20"/>
        </w:rPr>
        <w:t xml:space="preserve">s </w:t>
      </w:r>
      <w:r w:rsidR="00A64CA9">
        <w:rPr>
          <w:rFonts w:ascii="Arial" w:hAnsi="Arial" w:cs="Arial"/>
          <w:noProof/>
          <w:sz w:val="20"/>
          <w:szCs w:val="20"/>
        </w:rPr>
        <w:t>and present to local marketing team</w:t>
      </w:r>
    </w:p>
    <w:p w14:paraId="36F1192D" w14:textId="179688C8" w:rsidR="00814391" w:rsidRDefault="007B6C60" w:rsidP="0081439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Implemented </w:t>
      </w:r>
      <w:r w:rsidR="00A64CA9">
        <w:rPr>
          <w:rFonts w:ascii="Arial" w:hAnsi="Arial" w:cs="Arial"/>
          <w:noProof/>
          <w:sz w:val="20"/>
          <w:szCs w:val="20"/>
        </w:rPr>
        <w:t xml:space="preserve">proof of concept </w:t>
      </w:r>
      <w:r>
        <w:rPr>
          <w:rFonts w:ascii="Arial" w:hAnsi="Arial" w:cs="Arial"/>
          <w:noProof/>
          <w:sz w:val="20"/>
          <w:szCs w:val="20"/>
        </w:rPr>
        <w:t>Markov Chain attribution for MP</w:t>
      </w:r>
      <w:bookmarkStart w:id="0" w:name="_GoBack"/>
      <w:bookmarkEnd w:id="0"/>
      <w:r>
        <w:rPr>
          <w:rFonts w:ascii="Arial" w:hAnsi="Arial" w:cs="Arial"/>
          <w:noProof/>
          <w:sz w:val="20"/>
          <w:szCs w:val="20"/>
        </w:rPr>
        <w:t xml:space="preserve">F marketing channels by blending data from Google Analytics and internal customers’ data </w:t>
      </w:r>
    </w:p>
    <w:p w14:paraId="4EC260DB" w14:textId="760A979E" w:rsidR="00814391" w:rsidRPr="00814391" w:rsidRDefault="00814391" w:rsidP="0081439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 w:rsidRPr="00814391">
        <w:rPr>
          <w:rFonts w:ascii="Arial" w:hAnsi="Arial" w:cs="Arial"/>
          <w:noProof/>
          <w:sz w:val="20"/>
          <w:szCs w:val="20"/>
        </w:rPr>
        <w:t xml:space="preserve">Wrote and </w:t>
      </w:r>
      <w:r>
        <w:rPr>
          <w:rFonts w:ascii="Arial" w:hAnsi="Arial" w:cs="Arial"/>
          <w:noProof/>
          <w:sz w:val="20"/>
          <w:szCs w:val="20"/>
        </w:rPr>
        <w:t>deploy</w:t>
      </w:r>
      <w:r w:rsidRPr="00814391">
        <w:rPr>
          <w:rFonts w:ascii="Arial" w:hAnsi="Arial" w:cs="Arial"/>
          <w:noProof/>
          <w:sz w:val="20"/>
          <w:szCs w:val="20"/>
        </w:rPr>
        <w:t xml:space="preserve"> an R Script to detect outliers in client fund redemptions using extreme studentized </w:t>
      </w:r>
      <w:r>
        <w:rPr>
          <w:rFonts w:ascii="Arial" w:hAnsi="Arial" w:cs="Arial"/>
          <w:noProof/>
          <w:sz w:val="20"/>
          <w:szCs w:val="20"/>
        </w:rPr>
        <w:t xml:space="preserve">deviate </w:t>
      </w:r>
      <w:r w:rsidR="00F05208">
        <w:rPr>
          <w:rFonts w:ascii="Arial" w:hAnsi="Arial" w:cs="Arial"/>
          <w:noProof/>
          <w:sz w:val="20"/>
          <w:szCs w:val="20"/>
        </w:rPr>
        <w:t>(ESD) that triggers an email</w:t>
      </w:r>
    </w:p>
    <w:p w14:paraId="2C73C746" w14:textId="62DA73EC" w:rsidR="00311A26" w:rsidRDefault="00D079E0" w:rsidP="007B6C60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Predict incremental campaign sales using Bayesian structural time series to evaluate success of brand campaigns</w:t>
      </w:r>
    </w:p>
    <w:p w14:paraId="3EAD228E" w14:textId="77777777" w:rsidR="00311A26" w:rsidRPr="007B6C60" w:rsidRDefault="00311A26" w:rsidP="00311A26">
      <w:pPr>
        <w:pStyle w:val="ListParagraph"/>
        <w:spacing w:after="0" w:line="264" w:lineRule="auto"/>
        <w:ind w:left="270"/>
        <w:jc w:val="both"/>
        <w:rPr>
          <w:rFonts w:ascii="Arial" w:hAnsi="Arial" w:cs="Arial"/>
          <w:noProof/>
          <w:sz w:val="20"/>
          <w:szCs w:val="20"/>
        </w:rPr>
      </w:pPr>
    </w:p>
    <w:p w14:paraId="774CC5A0" w14:textId="223D474C" w:rsidR="009D47C8" w:rsidRPr="00183627" w:rsidRDefault="00311A26" w:rsidP="00311A26">
      <w:pPr>
        <w:pStyle w:val="ResumeAlignRight"/>
        <w:tabs>
          <w:tab w:val="clear" w:pos="9866"/>
          <w:tab w:val="right" w:pos="10490"/>
        </w:tabs>
        <w:rPr>
          <w:b/>
        </w:rPr>
      </w:pPr>
      <w:r>
        <w:rPr>
          <w:b/>
        </w:rPr>
        <w:t>FDM Academy</w:t>
      </w:r>
      <w:r w:rsidR="009D47C8" w:rsidRPr="00183627">
        <w:rPr>
          <w:b/>
        </w:rPr>
        <w:t xml:space="preserve"> </w:t>
      </w:r>
      <w:r w:rsidR="009D47C8" w:rsidRPr="00183627">
        <w:rPr>
          <w:b/>
        </w:rPr>
        <w:tab/>
      </w:r>
      <w:r>
        <w:rPr>
          <w:b/>
        </w:rPr>
        <w:t>Hong Kong</w:t>
      </w:r>
    </w:p>
    <w:p w14:paraId="57468914" w14:textId="29BD179B" w:rsidR="009D47C8" w:rsidRPr="00183627" w:rsidRDefault="00311A26" w:rsidP="00311A26">
      <w:pPr>
        <w:pStyle w:val="ResumeAlignRight"/>
        <w:tabs>
          <w:tab w:val="clear" w:pos="9866"/>
          <w:tab w:val="right" w:pos="10490"/>
        </w:tabs>
        <w:rPr>
          <w:noProof/>
        </w:rPr>
      </w:pPr>
      <w:r>
        <w:rPr>
          <w:i/>
          <w:noProof/>
        </w:rPr>
        <w:t xml:space="preserve">Development </w:t>
      </w:r>
      <w:r w:rsidR="000905C6">
        <w:rPr>
          <w:i/>
          <w:noProof/>
        </w:rPr>
        <w:t xml:space="preserve">Stream </w:t>
      </w:r>
      <w:r>
        <w:rPr>
          <w:i/>
          <w:noProof/>
        </w:rPr>
        <w:t>Trainee</w:t>
      </w:r>
      <w:r w:rsidR="009D47C8" w:rsidRPr="00183627">
        <w:rPr>
          <w:i/>
          <w:noProof/>
        </w:rPr>
        <w:tab/>
      </w:r>
      <w:r w:rsidR="004911E5">
        <w:rPr>
          <w:noProof/>
        </w:rPr>
        <w:t>Aug 2016</w:t>
      </w:r>
      <w:r w:rsidR="009D47C8" w:rsidRPr="00183627">
        <w:rPr>
          <w:noProof/>
        </w:rPr>
        <w:t xml:space="preserve"> - </w:t>
      </w:r>
      <w:r w:rsidR="004911E5">
        <w:rPr>
          <w:noProof/>
        </w:rPr>
        <w:t>Nov 2016</w:t>
      </w:r>
    </w:p>
    <w:p w14:paraId="0C356412" w14:textId="719E0F94" w:rsidR="009D47C8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Undergone 3 months training and passed </w:t>
      </w:r>
      <w:r w:rsidR="00D079E0">
        <w:rPr>
          <w:rFonts w:ascii="Arial" w:hAnsi="Arial" w:cs="Arial"/>
          <w:noProof/>
          <w:sz w:val="20"/>
          <w:szCs w:val="20"/>
        </w:rPr>
        <w:t xml:space="preserve">the following </w:t>
      </w:r>
      <w:r>
        <w:rPr>
          <w:rFonts w:ascii="Arial" w:hAnsi="Arial" w:cs="Arial"/>
          <w:noProof/>
          <w:sz w:val="20"/>
          <w:szCs w:val="20"/>
        </w:rPr>
        <w:t>modules: SQL, UNIX, Java, Python</w:t>
      </w:r>
    </w:p>
    <w:p w14:paraId="192C07E4" w14:textId="688BFE42" w:rsidR="00B747D8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UNIX project: Shell scripting of a recycle bin feature in UNIX that temporarily removes file, passed all test cases</w:t>
      </w:r>
    </w:p>
    <w:p w14:paraId="3894536E" w14:textId="3D0B4BA0" w:rsidR="00B747D8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Java project: Write a Java program that manages data of a bookshop and its customers</w:t>
      </w:r>
    </w:p>
    <w:p w14:paraId="31EA056E" w14:textId="21F5E468" w:rsidR="00B747D8" w:rsidRPr="00183627" w:rsidRDefault="00B747D8" w:rsidP="00FE5311">
      <w:pPr>
        <w:pStyle w:val="ListParagraph"/>
        <w:numPr>
          <w:ilvl w:val="0"/>
          <w:numId w:val="22"/>
        </w:numPr>
        <w:spacing w:after="0" w:line="264" w:lineRule="auto"/>
        <w:ind w:left="270" w:hanging="270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Python</w:t>
      </w:r>
      <w:r w:rsidR="007A4E8A">
        <w:rPr>
          <w:rFonts w:ascii="Arial" w:hAnsi="Arial" w:cs="Arial"/>
          <w:noProof/>
          <w:sz w:val="20"/>
          <w:szCs w:val="20"/>
        </w:rPr>
        <w:t xml:space="preserve"> project</w:t>
      </w:r>
      <w:r>
        <w:rPr>
          <w:rFonts w:ascii="Arial" w:hAnsi="Arial" w:cs="Arial"/>
          <w:noProof/>
          <w:sz w:val="20"/>
          <w:szCs w:val="20"/>
        </w:rPr>
        <w:t xml:space="preserve">: Data cleaning </w:t>
      </w:r>
      <w:r w:rsidR="000905C6">
        <w:rPr>
          <w:rFonts w:ascii="Arial" w:hAnsi="Arial" w:cs="Arial"/>
          <w:noProof/>
          <w:sz w:val="20"/>
          <w:szCs w:val="20"/>
        </w:rPr>
        <w:t xml:space="preserve">of placement trainee data </w:t>
      </w:r>
      <w:r>
        <w:rPr>
          <w:rFonts w:ascii="Arial" w:hAnsi="Arial" w:cs="Arial"/>
          <w:noProof/>
          <w:sz w:val="20"/>
          <w:szCs w:val="20"/>
        </w:rPr>
        <w:t>using Python and perform data visualization in Tableau</w:t>
      </w:r>
    </w:p>
    <w:p w14:paraId="29294066" w14:textId="77777777" w:rsidR="00377CB1" w:rsidRPr="00183627" w:rsidRDefault="00377CB1" w:rsidP="0059049A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b/>
          <w:noProof/>
          <w:sz w:val="20"/>
          <w:szCs w:val="20"/>
        </w:rPr>
      </w:pPr>
    </w:p>
    <w:p w14:paraId="3E25F3BB" w14:textId="0F649E5F" w:rsidR="00160CE0" w:rsidRPr="00183627" w:rsidRDefault="00160CE0" w:rsidP="00160CE0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RELEVANT PROJECTS</w:t>
      </w:r>
    </w:p>
    <w:p w14:paraId="5104281F" w14:textId="54CDE3E4" w:rsidR="00160CE0" w:rsidRPr="000905C6" w:rsidRDefault="00FD0686" w:rsidP="00160CE0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hyperlink r:id="rId12" w:history="1">
        <w:r w:rsidR="000905C6" w:rsidRPr="000905C6">
          <w:rPr>
            <w:rStyle w:val="Hyperlink"/>
            <w:rFonts w:ascii="Arial" w:hAnsi="Arial" w:cs="Arial"/>
            <w:b/>
            <w:noProof/>
            <w:sz w:val="20"/>
            <w:szCs w:val="20"/>
          </w:rPr>
          <w:t>Mixed Martial Arts Fights Predictor Web App</w:t>
        </w:r>
      </w:hyperlink>
    </w:p>
    <w:p w14:paraId="28D133D4" w14:textId="24783B10" w:rsidR="000905C6" w:rsidRDefault="000905C6" w:rsidP="00160CE0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Web app that predicts winners of upcoming Mixed Martial Arts fight</w:t>
      </w:r>
      <w:r w:rsidR="00FC2683">
        <w:rPr>
          <w:rFonts w:ascii="Arial" w:hAnsi="Arial" w:cs="Arial"/>
          <w:noProof/>
          <w:sz w:val="20"/>
          <w:szCs w:val="20"/>
        </w:rPr>
        <w:t>, built using Python dash library</w:t>
      </w:r>
    </w:p>
    <w:p w14:paraId="53A6A839" w14:textId="7690E751" w:rsidR="00160CE0" w:rsidRDefault="00FC268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Conducted deep </w:t>
      </w:r>
      <w:r w:rsidR="00C630E4">
        <w:rPr>
          <w:rFonts w:ascii="Arial" w:hAnsi="Arial" w:cs="Arial"/>
          <w:noProof/>
          <w:sz w:val="20"/>
          <w:szCs w:val="20"/>
        </w:rPr>
        <w:t>statistical analysis on data</w:t>
      </w:r>
      <w:r>
        <w:rPr>
          <w:rFonts w:ascii="Arial" w:hAnsi="Arial" w:cs="Arial"/>
          <w:noProof/>
          <w:sz w:val="20"/>
          <w:szCs w:val="20"/>
        </w:rPr>
        <w:t xml:space="preserve"> (t-test, distribution plot, summary statistics</w:t>
      </w:r>
      <w:r w:rsidR="00C630E4">
        <w:rPr>
          <w:rFonts w:ascii="Arial" w:hAnsi="Arial" w:cs="Arial"/>
          <w:noProof/>
          <w:sz w:val="20"/>
          <w:szCs w:val="20"/>
        </w:rPr>
        <w:t>, correlation, heatmap</w:t>
      </w:r>
      <w:r>
        <w:rPr>
          <w:rFonts w:ascii="Arial" w:hAnsi="Arial" w:cs="Arial"/>
          <w:noProof/>
          <w:sz w:val="20"/>
          <w:szCs w:val="20"/>
        </w:rPr>
        <w:t>)</w:t>
      </w:r>
    </w:p>
    <w:p w14:paraId="67B8C047" w14:textId="60546B6F" w:rsidR="00B477B3" w:rsidRDefault="00C630E4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Performed feature selection using recursive feature elimination and applied machine learning for prediction</w:t>
      </w:r>
    </w:p>
    <w:p w14:paraId="65E912B5" w14:textId="29A85349" w:rsidR="000905C6" w:rsidRDefault="000905C6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 xml:space="preserve">Web app featured on </w:t>
      </w:r>
      <w:hyperlink r:id="rId13" w:history="1">
        <w:r w:rsidRPr="000905C6">
          <w:rPr>
            <w:rStyle w:val="Hyperlink"/>
            <w:rFonts w:ascii="Arial" w:hAnsi="Arial" w:cs="Arial"/>
            <w:noProof/>
            <w:sz w:val="20"/>
            <w:szCs w:val="20"/>
          </w:rPr>
          <w:t>Data Science Hong Kong</w:t>
        </w:r>
      </w:hyperlink>
      <w:r w:rsidR="00B477B3">
        <w:rPr>
          <w:rFonts w:ascii="Arial" w:hAnsi="Arial" w:cs="Arial"/>
          <w:noProof/>
          <w:sz w:val="20"/>
          <w:szCs w:val="20"/>
        </w:rPr>
        <w:t xml:space="preserve"> (DSHK) and showcased on DSHK Hackathon</w:t>
      </w:r>
    </w:p>
    <w:p w14:paraId="57C1A5A6" w14:textId="77777777" w:rsidR="000905C6" w:rsidRDefault="000905C6" w:rsidP="000905C6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1A44A44C" w14:textId="19A1775F" w:rsidR="000905C6" w:rsidRPr="000905C6" w:rsidRDefault="00FD0686" w:rsidP="000905C6">
      <w:pPr>
        <w:spacing w:after="0" w:line="264" w:lineRule="auto"/>
        <w:jc w:val="both"/>
        <w:rPr>
          <w:rFonts w:ascii="Arial" w:hAnsi="Arial" w:cs="Arial"/>
          <w:b/>
          <w:noProof/>
          <w:sz w:val="20"/>
          <w:szCs w:val="20"/>
        </w:rPr>
      </w:pPr>
      <w:hyperlink r:id="rId14" w:history="1">
        <w:r w:rsidR="00B477B3" w:rsidRPr="000C5D7D">
          <w:rPr>
            <w:rStyle w:val="Hyperlink"/>
            <w:rFonts w:ascii="Arial" w:hAnsi="Arial" w:cs="Arial"/>
            <w:b/>
            <w:noProof/>
            <w:sz w:val="20"/>
            <w:szCs w:val="20"/>
          </w:rPr>
          <w:t>Data Science Demand in Hong Kong</w:t>
        </w:r>
      </w:hyperlink>
    </w:p>
    <w:p w14:paraId="67A75A6B" w14:textId="6113CE44" w:rsidR="000905C6" w:rsidRDefault="00B477B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Web scraping of glassdoor website</w:t>
      </w:r>
      <w:r w:rsidR="00C630E4">
        <w:rPr>
          <w:rFonts w:ascii="Arial" w:hAnsi="Arial" w:cs="Arial"/>
          <w:noProof/>
          <w:sz w:val="20"/>
          <w:szCs w:val="20"/>
        </w:rPr>
        <w:t xml:space="preserve"> data</w:t>
      </w:r>
      <w:r>
        <w:rPr>
          <w:rFonts w:ascii="Arial" w:hAnsi="Arial" w:cs="Arial"/>
          <w:noProof/>
          <w:sz w:val="20"/>
          <w:szCs w:val="20"/>
        </w:rPr>
        <w:t xml:space="preserve"> (javascript heavy) on Data Science jobs in Hong Kong</w:t>
      </w:r>
      <w:r w:rsidR="007A4E8A">
        <w:rPr>
          <w:rFonts w:ascii="Arial" w:hAnsi="Arial" w:cs="Arial"/>
          <w:noProof/>
          <w:sz w:val="20"/>
          <w:szCs w:val="20"/>
        </w:rPr>
        <w:t xml:space="preserve"> using Python</w:t>
      </w:r>
    </w:p>
    <w:p w14:paraId="0136E596" w14:textId="59244FBC" w:rsidR="00B477B3" w:rsidRDefault="00C630E4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Exploratory statistical</w:t>
      </w:r>
      <w:r w:rsidR="00B477B3">
        <w:rPr>
          <w:rFonts w:ascii="Arial" w:hAnsi="Arial" w:cs="Arial"/>
          <w:noProof/>
          <w:sz w:val="20"/>
          <w:szCs w:val="20"/>
        </w:rPr>
        <w:t xml:space="preserve"> analysis on which companies have the highest rating and recommendation</w:t>
      </w:r>
    </w:p>
    <w:p w14:paraId="69855E33" w14:textId="13ED2DCF" w:rsidR="00B477B3" w:rsidRDefault="00B477B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Perform segmentation using K means on jobs using rating, recommendation, and approval</w:t>
      </w:r>
    </w:p>
    <w:p w14:paraId="0D032011" w14:textId="626D311E" w:rsidR="00B477B3" w:rsidRPr="000905C6" w:rsidRDefault="00B477B3" w:rsidP="000905C6">
      <w:pPr>
        <w:pStyle w:val="ListParagraph"/>
        <w:numPr>
          <w:ilvl w:val="0"/>
          <w:numId w:val="27"/>
        </w:num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t>Perform text analytics on job descriptions of scraped jobs</w:t>
      </w:r>
      <w:r w:rsidR="000C5D7D">
        <w:rPr>
          <w:rFonts w:ascii="Arial" w:hAnsi="Arial" w:cs="Arial"/>
          <w:noProof/>
          <w:sz w:val="20"/>
          <w:szCs w:val="20"/>
        </w:rPr>
        <w:t xml:space="preserve"> to find most common skills needed</w:t>
      </w:r>
    </w:p>
    <w:p w14:paraId="718123B2" w14:textId="77777777" w:rsidR="000905C6" w:rsidRPr="000905C6" w:rsidRDefault="000905C6" w:rsidP="000905C6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</w:p>
    <w:p w14:paraId="629E9B9D" w14:textId="77777777" w:rsidR="0059049A" w:rsidRPr="00183627" w:rsidRDefault="0059049A" w:rsidP="0059049A">
      <w:pPr>
        <w:pBdr>
          <w:bottom w:val="single" w:sz="4" w:space="1" w:color="auto"/>
        </w:pBdr>
        <w:spacing w:after="0" w:line="264" w:lineRule="auto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SKILLS, ACTIVITIES &amp; INTERESTS</w:t>
      </w:r>
    </w:p>
    <w:p w14:paraId="79C4B0EC" w14:textId="4AA984B3" w:rsidR="0059049A" w:rsidRPr="00183627" w:rsidRDefault="0059049A" w:rsidP="0059049A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Languages:</w:t>
      </w:r>
      <w:r w:rsidRPr="00183627">
        <w:rPr>
          <w:rFonts w:ascii="Arial" w:hAnsi="Arial" w:cs="Arial"/>
          <w:noProof/>
          <w:sz w:val="20"/>
          <w:szCs w:val="20"/>
        </w:rPr>
        <w:t xml:space="preserve"> Native English and Malay, Conversational Proficiency in Cantonese and </w:t>
      </w:r>
      <w:r w:rsidR="00B477B3">
        <w:rPr>
          <w:rFonts w:ascii="Arial" w:hAnsi="Arial" w:cs="Arial"/>
          <w:noProof/>
          <w:sz w:val="20"/>
          <w:szCs w:val="20"/>
        </w:rPr>
        <w:t>Indonesian, Basic</w:t>
      </w:r>
      <w:r w:rsidRPr="00183627">
        <w:rPr>
          <w:rFonts w:ascii="Arial" w:hAnsi="Arial" w:cs="Arial"/>
          <w:noProof/>
          <w:sz w:val="20"/>
          <w:szCs w:val="20"/>
        </w:rPr>
        <w:t xml:space="preserve"> Mandarin</w:t>
      </w:r>
    </w:p>
    <w:p w14:paraId="4714CE38" w14:textId="3660AFA1" w:rsidR="0059049A" w:rsidRPr="00183627" w:rsidRDefault="0059049A" w:rsidP="0059049A">
      <w:pPr>
        <w:spacing w:after="0" w:line="264" w:lineRule="auto"/>
        <w:jc w:val="both"/>
        <w:rPr>
          <w:rFonts w:ascii="Arial" w:hAnsi="Arial" w:cs="Arial"/>
          <w:noProof/>
          <w:sz w:val="20"/>
          <w:szCs w:val="20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Activities:</w:t>
      </w:r>
      <w:r w:rsidRPr="00183627">
        <w:rPr>
          <w:rFonts w:ascii="Arial" w:hAnsi="Arial" w:cs="Arial"/>
          <w:noProof/>
          <w:sz w:val="20"/>
          <w:szCs w:val="20"/>
        </w:rPr>
        <w:t xml:space="preserve"> HKU RC Music Band Founder, </w:t>
      </w:r>
      <w:r w:rsidR="00994F66">
        <w:rPr>
          <w:rFonts w:ascii="Arial" w:hAnsi="Arial" w:cs="Arial"/>
          <w:noProof/>
          <w:sz w:val="20"/>
          <w:szCs w:val="20"/>
        </w:rPr>
        <w:t>Alteryx Data Science Moderator and Guest Speaker</w:t>
      </w:r>
    </w:p>
    <w:p w14:paraId="479DFFC9" w14:textId="136A8EF9" w:rsidR="00D079E0" w:rsidRPr="00D079E0" w:rsidRDefault="0059049A" w:rsidP="0059049A">
      <w:pPr>
        <w:spacing w:after="0" w:line="264" w:lineRule="auto"/>
        <w:jc w:val="both"/>
        <w:rPr>
          <w:rFonts w:ascii="Arial" w:hAnsi="Arial" w:cs="Arial"/>
          <w:noProof/>
          <w:color w:val="0000FF" w:themeColor="hyperlink"/>
          <w:sz w:val="20"/>
          <w:szCs w:val="20"/>
          <w:u w:val="single"/>
        </w:rPr>
      </w:pPr>
      <w:r w:rsidRPr="00183627">
        <w:rPr>
          <w:rFonts w:ascii="Arial" w:hAnsi="Arial" w:cs="Arial"/>
          <w:b/>
          <w:noProof/>
          <w:sz w:val="20"/>
          <w:szCs w:val="20"/>
        </w:rPr>
        <w:t>Interests:</w:t>
      </w:r>
      <w:r w:rsidRPr="00183627">
        <w:rPr>
          <w:rFonts w:ascii="Arial" w:hAnsi="Arial" w:cs="Arial"/>
          <w:noProof/>
          <w:sz w:val="20"/>
          <w:szCs w:val="20"/>
        </w:rPr>
        <w:t xml:space="preserve"> Music, Guitars, Fitness</w:t>
      </w:r>
      <w:bookmarkStart w:id="1" w:name="page1"/>
      <w:bookmarkEnd w:id="1"/>
      <w:r w:rsidR="0004650C" w:rsidRPr="00183627">
        <w:rPr>
          <w:rFonts w:ascii="Arial" w:hAnsi="Arial" w:cs="Arial"/>
          <w:noProof/>
          <w:sz w:val="20"/>
          <w:szCs w:val="20"/>
        </w:rPr>
        <w:t>, Martial Arts</w:t>
      </w:r>
      <w:r w:rsidR="00354D6B">
        <w:rPr>
          <w:rFonts w:ascii="Arial" w:hAnsi="Arial" w:cs="Arial"/>
          <w:noProof/>
          <w:sz w:val="20"/>
          <w:szCs w:val="20"/>
        </w:rPr>
        <w:t xml:space="preserve">, </w:t>
      </w:r>
      <w:hyperlink r:id="rId15" w:history="1">
        <w:r w:rsidR="00354D6B" w:rsidRPr="00354D6B">
          <w:rPr>
            <w:rStyle w:val="Hyperlink"/>
            <w:rFonts w:ascii="Arial" w:hAnsi="Arial" w:cs="Arial"/>
            <w:noProof/>
            <w:sz w:val="20"/>
            <w:szCs w:val="20"/>
          </w:rPr>
          <w:t>Kaggle</w:t>
        </w:r>
      </w:hyperlink>
      <w:r w:rsidR="00354D6B">
        <w:rPr>
          <w:rFonts w:ascii="Arial" w:hAnsi="Arial" w:cs="Arial"/>
          <w:noProof/>
          <w:sz w:val="20"/>
          <w:szCs w:val="20"/>
        </w:rPr>
        <w:t xml:space="preserve">, </w:t>
      </w:r>
      <w:hyperlink r:id="rId16" w:history="1">
        <w:r w:rsidR="00354D6B" w:rsidRPr="00354D6B">
          <w:rPr>
            <w:rStyle w:val="Hyperlink"/>
            <w:rFonts w:ascii="Arial" w:hAnsi="Arial" w:cs="Arial"/>
            <w:noProof/>
            <w:sz w:val="20"/>
            <w:szCs w:val="20"/>
          </w:rPr>
          <w:t>RPubs</w:t>
        </w:r>
      </w:hyperlink>
    </w:p>
    <w:sectPr w:rsidR="00D079E0" w:rsidRPr="00D079E0" w:rsidSect="00531B8B">
      <w:footerReference w:type="default" r:id="rId17"/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DEEB2E" w14:textId="77777777" w:rsidR="00B477B3" w:rsidRDefault="00B477B3" w:rsidP="00FE681F">
      <w:pPr>
        <w:spacing w:after="0" w:line="240" w:lineRule="auto"/>
      </w:pPr>
      <w:r>
        <w:separator/>
      </w:r>
    </w:p>
  </w:endnote>
  <w:endnote w:type="continuationSeparator" w:id="0">
    <w:p w14:paraId="23354E51" w14:textId="77777777" w:rsidR="00B477B3" w:rsidRDefault="00B477B3" w:rsidP="00FE6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5E09C1" w14:textId="6D2BECFA" w:rsidR="00B477B3" w:rsidRPr="00C561ED" w:rsidRDefault="00B477B3" w:rsidP="00C561ED">
    <w:pPr>
      <w:pStyle w:val="Footer"/>
      <w:jc w:val="center"/>
      <w:rPr>
        <w:lang w:val="en-US"/>
      </w:rPr>
    </w:pPr>
    <w:r>
      <w:rPr>
        <w:lang w:val="en-US"/>
      </w:rPr>
      <w:tab/>
    </w: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0EBF87" w14:textId="77777777" w:rsidR="00B477B3" w:rsidRDefault="00B477B3" w:rsidP="00FE681F">
      <w:pPr>
        <w:spacing w:after="0" w:line="240" w:lineRule="auto"/>
      </w:pPr>
      <w:r>
        <w:separator/>
      </w:r>
    </w:p>
  </w:footnote>
  <w:footnote w:type="continuationSeparator" w:id="0">
    <w:p w14:paraId="1CDE26F4" w14:textId="77777777" w:rsidR="00B477B3" w:rsidRDefault="00B477B3" w:rsidP="00FE6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5A47B1F"/>
    <w:multiLevelType w:val="hybridMultilevel"/>
    <w:tmpl w:val="55A624F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450A1"/>
    <w:multiLevelType w:val="hybridMultilevel"/>
    <w:tmpl w:val="E60606A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175A83"/>
    <w:multiLevelType w:val="hybridMultilevel"/>
    <w:tmpl w:val="28EEBD96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F1D52"/>
    <w:multiLevelType w:val="singleLevel"/>
    <w:tmpl w:val="39BAF26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5">
    <w:nsid w:val="1B1C24E1"/>
    <w:multiLevelType w:val="singleLevel"/>
    <w:tmpl w:val="26A022F4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6">
    <w:nsid w:val="226378B2"/>
    <w:multiLevelType w:val="singleLevel"/>
    <w:tmpl w:val="856C0AEC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7">
    <w:nsid w:val="266C4142"/>
    <w:multiLevelType w:val="hybridMultilevel"/>
    <w:tmpl w:val="E8A24B8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595F5D"/>
    <w:multiLevelType w:val="hybridMultilevel"/>
    <w:tmpl w:val="879261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77BE5"/>
    <w:multiLevelType w:val="hybridMultilevel"/>
    <w:tmpl w:val="882C99E2"/>
    <w:lvl w:ilvl="0" w:tplc="4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4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DBF7895"/>
    <w:multiLevelType w:val="hybridMultilevel"/>
    <w:tmpl w:val="78AA83FC"/>
    <w:lvl w:ilvl="0" w:tplc="48090009">
      <w:start w:val="1"/>
      <w:numFmt w:val="bullet"/>
      <w:lvlText w:val=""/>
      <w:lvlJc w:val="left"/>
      <w:pPr>
        <w:ind w:left="1004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E253F4A"/>
    <w:multiLevelType w:val="hybridMultilevel"/>
    <w:tmpl w:val="99165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E811E41"/>
    <w:multiLevelType w:val="hybridMultilevel"/>
    <w:tmpl w:val="B9129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CA580C"/>
    <w:multiLevelType w:val="hybridMultilevel"/>
    <w:tmpl w:val="FA0420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2E4BBA"/>
    <w:multiLevelType w:val="hybridMultilevel"/>
    <w:tmpl w:val="D53A8F5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BA576E"/>
    <w:multiLevelType w:val="multilevel"/>
    <w:tmpl w:val="E3F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3C398A"/>
    <w:multiLevelType w:val="hybridMultilevel"/>
    <w:tmpl w:val="44BE7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308B7"/>
    <w:multiLevelType w:val="hybridMultilevel"/>
    <w:tmpl w:val="F9722418"/>
    <w:lvl w:ilvl="0" w:tplc="48090003">
      <w:start w:val="1"/>
      <w:numFmt w:val="bullet"/>
      <w:lvlText w:val="o"/>
      <w:lvlJc w:val="left"/>
      <w:pPr>
        <w:ind w:left="1058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342" w:hanging="360"/>
      </w:pPr>
      <w:rPr>
        <w:rFonts w:ascii="Wingdings" w:hAnsi="Wingdings" w:hint="default"/>
      </w:rPr>
    </w:lvl>
  </w:abstractNum>
  <w:abstractNum w:abstractNumId="18">
    <w:nsid w:val="4DCB374D"/>
    <w:multiLevelType w:val="hybridMultilevel"/>
    <w:tmpl w:val="0C160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3010B8"/>
    <w:multiLevelType w:val="hybridMultilevel"/>
    <w:tmpl w:val="50CE825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5F540C"/>
    <w:multiLevelType w:val="hybridMultilevel"/>
    <w:tmpl w:val="2D0EBF8E"/>
    <w:lvl w:ilvl="0" w:tplc="48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1">
    <w:nsid w:val="5F260F94"/>
    <w:multiLevelType w:val="hybridMultilevel"/>
    <w:tmpl w:val="C3D20AAC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B058BF"/>
    <w:multiLevelType w:val="hybridMultilevel"/>
    <w:tmpl w:val="C4244028"/>
    <w:lvl w:ilvl="0" w:tplc="4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706F18E5"/>
    <w:multiLevelType w:val="hybridMultilevel"/>
    <w:tmpl w:val="57523F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885CE4"/>
    <w:multiLevelType w:val="hybridMultilevel"/>
    <w:tmpl w:val="CE063592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BF244C"/>
    <w:multiLevelType w:val="hybridMultilevel"/>
    <w:tmpl w:val="6CE62964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13"/>
  </w:num>
  <w:num w:numId="4">
    <w:abstractNumId w:val="1"/>
  </w:num>
  <w:num w:numId="5">
    <w:abstractNumId w:val="15"/>
  </w:num>
  <w:num w:numId="6">
    <w:abstractNumId w:val="1"/>
  </w:num>
  <w:num w:numId="7">
    <w:abstractNumId w:val="2"/>
  </w:num>
  <w:num w:numId="8">
    <w:abstractNumId w:val="14"/>
  </w:num>
  <w:num w:numId="9">
    <w:abstractNumId w:val="10"/>
  </w:num>
  <w:num w:numId="10">
    <w:abstractNumId w:val="3"/>
  </w:num>
  <w:num w:numId="11">
    <w:abstractNumId w:val="19"/>
  </w:num>
  <w:num w:numId="12">
    <w:abstractNumId w:val="8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22"/>
  </w:num>
  <w:num w:numId="18">
    <w:abstractNumId w:val="24"/>
  </w:num>
  <w:num w:numId="19">
    <w:abstractNumId w:val="25"/>
  </w:num>
  <w:num w:numId="20">
    <w:abstractNumId w:val="21"/>
  </w:num>
  <w:num w:numId="21">
    <w:abstractNumId w:val="12"/>
  </w:num>
  <w:num w:numId="22">
    <w:abstractNumId w:val="18"/>
  </w:num>
  <w:num w:numId="23">
    <w:abstractNumId w:val="0"/>
  </w:num>
  <w:num w:numId="24">
    <w:abstractNumId w:val="17"/>
  </w:num>
  <w:num w:numId="25">
    <w:abstractNumId w:val="20"/>
  </w:num>
  <w:num w:numId="26">
    <w:abstractNumId w:val="11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683"/>
    <w:rsid w:val="0000037B"/>
    <w:rsid w:val="0000042D"/>
    <w:rsid w:val="00000E86"/>
    <w:rsid w:val="0000328D"/>
    <w:rsid w:val="000046B3"/>
    <w:rsid w:val="00006408"/>
    <w:rsid w:val="00010F14"/>
    <w:rsid w:val="000131FF"/>
    <w:rsid w:val="00014640"/>
    <w:rsid w:val="0001504D"/>
    <w:rsid w:val="00016512"/>
    <w:rsid w:val="00016860"/>
    <w:rsid w:val="00022882"/>
    <w:rsid w:val="0002300D"/>
    <w:rsid w:val="0002472B"/>
    <w:rsid w:val="00024A07"/>
    <w:rsid w:val="00026766"/>
    <w:rsid w:val="00030FB5"/>
    <w:rsid w:val="00031807"/>
    <w:rsid w:val="00035536"/>
    <w:rsid w:val="00036026"/>
    <w:rsid w:val="000402B4"/>
    <w:rsid w:val="00042154"/>
    <w:rsid w:val="00045E95"/>
    <w:rsid w:val="0004650C"/>
    <w:rsid w:val="0004657A"/>
    <w:rsid w:val="00046C11"/>
    <w:rsid w:val="00047462"/>
    <w:rsid w:val="000521CD"/>
    <w:rsid w:val="000528A9"/>
    <w:rsid w:val="000532EA"/>
    <w:rsid w:val="000537A7"/>
    <w:rsid w:val="000613D5"/>
    <w:rsid w:val="00066789"/>
    <w:rsid w:val="00067A0E"/>
    <w:rsid w:val="000711AC"/>
    <w:rsid w:val="00074198"/>
    <w:rsid w:val="00074992"/>
    <w:rsid w:val="00076E8A"/>
    <w:rsid w:val="00080163"/>
    <w:rsid w:val="000852C2"/>
    <w:rsid w:val="000866CA"/>
    <w:rsid w:val="0009014F"/>
    <w:rsid w:val="000905C6"/>
    <w:rsid w:val="00090EFA"/>
    <w:rsid w:val="0009231E"/>
    <w:rsid w:val="000923BF"/>
    <w:rsid w:val="000A2113"/>
    <w:rsid w:val="000A259B"/>
    <w:rsid w:val="000A42C7"/>
    <w:rsid w:val="000A4567"/>
    <w:rsid w:val="000A49AD"/>
    <w:rsid w:val="000A4AF3"/>
    <w:rsid w:val="000A6FC8"/>
    <w:rsid w:val="000A7500"/>
    <w:rsid w:val="000B24E4"/>
    <w:rsid w:val="000B3B02"/>
    <w:rsid w:val="000B3E1E"/>
    <w:rsid w:val="000B6778"/>
    <w:rsid w:val="000B70CC"/>
    <w:rsid w:val="000B74FE"/>
    <w:rsid w:val="000B7CDD"/>
    <w:rsid w:val="000C05D6"/>
    <w:rsid w:val="000C1F51"/>
    <w:rsid w:val="000C24D0"/>
    <w:rsid w:val="000C3381"/>
    <w:rsid w:val="000C475E"/>
    <w:rsid w:val="000C5D7D"/>
    <w:rsid w:val="000C764E"/>
    <w:rsid w:val="000C797C"/>
    <w:rsid w:val="000D174E"/>
    <w:rsid w:val="000D241A"/>
    <w:rsid w:val="000D282F"/>
    <w:rsid w:val="000D454A"/>
    <w:rsid w:val="000D55D6"/>
    <w:rsid w:val="000D59BC"/>
    <w:rsid w:val="000D5BCD"/>
    <w:rsid w:val="000D7974"/>
    <w:rsid w:val="000E0B7E"/>
    <w:rsid w:val="000E2BC5"/>
    <w:rsid w:val="000E2C3A"/>
    <w:rsid w:val="000E3AC8"/>
    <w:rsid w:val="000F1CB9"/>
    <w:rsid w:val="000F33F9"/>
    <w:rsid w:val="000F4028"/>
    <w:rsid w:val="00103943"/>
    <w:rsid w:val="00106541"/>
    <w:rsid w:val="001079AF"/>
    <w:rsid w:val="00107DAD"/>
    <w:rsid w:val="001107AA"/>
    <w:rsid w:val="00111269"/>
    <w:rsid w:val="00111F30"/>
    <w:rsid w:val="00112A6E"/>
    <w:rsid w:val="001157C7"/>
    <w:rsid w:val="001168B7"/>
    <w:rsid w:val="00116CE3"/>
    <w:rsid w:val="0012101F"/>
    <w:rsid w:val="001215C1"/>
    <w:rsid w:val="00121CA9"/>
    <w:rsid w:val="001227B7"/>
    <w:rsid w:val="00123EDF"/>
    <w:rsid w:val="00124248"/>
    <w:rsid w:val="0012582E"/>
    <w:rsid w:val="00125900"/>
    <w:rsid w:val="0013158B"/>
    <w:rsid w:val="001328C0"/>
    <w:rsid w:val="00133760"/>
    <w:rsid w:val="00133D8A"/>
    <w:rsid w:val="00134230"/>
    <w:rsid w:val="001359BB"/>
    <w:rsid w:val="00135F3E"/>
    <w:rsid w:val="00140C1D"/>
    <w:rsid w:val="001418AF"/>
    <w:rsid w:val="00142525"/>
    <w:rsid w:val="00142560"/>
    <w:rsid w:val="00143F2B"/>
    <w:rsid w:val="00145CAB"/>
    <w:rsid w:val="00146374"/>
    <w:rsid w:val="00147867"/>
    <w:rsid w:val="00147BC4"/>
    <w:rsid w:val="00150E6C"/>
    <w:rsid w:val="00156890"/>
    <w:rsid w:val="00160CE0"/>
    <w:rsid w:val="001618B7"/>
    <w:rsid w:val="00162FFC"/>
    <w:rsid w:val="001630A4"/>
    <w:rsid w:val="001653F6"/>
    <w:rsid w:val="00165B17"/>
    <w:rsid w:val="00166C30"/>
    <w:rsid w:val="00170F1C"/>
    <w:rsid w:val="00174FDE"/>
    <w:rsid w:val="00177DCF"/>
    <w:rsid w:val="00182B05"/>
    <w:rsid w:val="00183627"/>
    <w:rsid w:val="00185503"/>
    <w:rsid w:val="00185890"/>
    <w:rsid w:val="00185D6F"/>
    <w:rsid w:val="00186D1C"/>
    <w:rsid w:val="001908A0"/>
    <w:rsid w:val="00192D5F"/>
    <w:rsid w:val="001933AE"/>
    <w:rsid w:val="001A0718"/>
    <w:rsid w:val="001A217A"/>
    <w:rsid w:val="001A4E36"/>
    <w:rsid w:val="001A4F63"/>
    <w:rsid w:val="001A6200"/>
    <w:rsid w:val="001B0917"/>
    <w:rsid w:val="001B0B98"/>
    <w:rsid w:val="001B165F"/>
    <w:rsid w:val="001B18A8"/>
    <w:rsid w:val="001B356B"/>
    <w:rsid w:val="001B3709"/>
    <w:rsid w:val="001C0951"/>
    <w:rsid w:val="001C15CA"/>
    <w:rsid w:val="001C3914"/>
    <w:rsid w:val="001C4B54"/>
    <w:rsid w:val="001C5CD8"/>
    <w:rsid w:val="001C5FBF"/>
    <w:rsid w:val="001C605B"/>
    <w:rsid w:val="001C78A8"/>
    <w:rsid w:val="001D3542"/>
    <w:rsid w:val="001E2BC2"/>
    <w:rsid w:val="001E49E8"/>
    <w:rsid w:val="001E6BB8"/>
    <w:rsid w:val="001F0EB5"/>
    <w:rsid w:val="001F138F"/>
    <w:rsid w:val="001F27EA"/>
    <w:rsid w:val="001F31E2"/>
    <w:rsid w:val="001F3E1F"/>
    <w:rsid w:val="001F45BF"/>
    <w:rsid w:val="001F6F50"/>
    <w:rsid w:val="0020064A"/>
    <w:rsid w:val="0020437F"/>
    <w:rsid w:val="0020500D"/>
    <w:rsid w:val="0020509E"/>
    <w:rsid w:val="00206475"/>
    <w:rsid w:val="0020717A"/>
    <w:rsid w:val="002073EB"/>
    <w:rsid w:val="00211FD6"/>
    <w:rsid w:val="00214EA4"/>
    <w:rsid w:val="00214EE5"/>
    <w:rsid w:val="00217293"/>
    <w:rsid w:val="0021797D"/>
    <w:rsid w:val="002203A4"/>
    <w:rsid w:val="00221796"/>
    <w:rsid w:val="00223DD4"/>
    <w:rsid w:val="002243B4"/>
    <w:rsid w:val="00224C66"/>
    <w:rsid w:val="00225F54"/>
    <w:rsid w:val="00226013"/>
    <w:rsid w:val="002264E9"/>
    <w:rsid w:val="00227CBD"/>
    <w:rsid w:val="00231116"/>
    <w:rsid w:val="00231FC4"/>
    <w:rsid w:val="00232151"/>
    <w:rsid w:val="00233992"/>
    <w:rsid w:val="002341CA"/>
    <w:rsid w:val="002344E3"/>
    <w:rsid w:val="00237436"/>
    <w:rsid w:val="0024276B"/>
    <w:rsid w:val="00243C6B"/>
    <w:rsid w:val="002451DE"/>
    <w:rsid w:val="00247452"/>
    <w:rsid w:val="00250B75"/>
    <w:rsid w:val="002516B4"/>
    <w:rsid w:val="00253D63"/>
    <w:rsid w:val="0025413F"/>
    <w:rsid w:val="00256208"/>
    <w:rsid w:val="00257E7C"/>
    <w:rsid w:val="00260C67"/>
    <w:rsid w:val="002653B9"/>
    <w:rsid w:val="002720D8"/>
    <w:rsid w:val="00274161"/>
    <w:rsid w:val="0027788C"/>
    <w:rsid w:val="00283E13"/>
    <w:rsid w:val="00285206"/>
    <w:rsid w:val="0028538D"/>
    <w:rsid w:val="00285CA6"/>
    <w:rsid w:val="00286404"/>
    <w:rsid w:val="002866A7"/>
    <w:rsid w:val="00295D7B"/>
    <w:rsid w:val="0029626C"/>
    <w:rsid w:val="0029765A"/>
    <w:rsid w:val="00297AC0"/>
    <w:rsid w:val="00297BAE"/>
    <w:rsid w:val="002A0ABA"/>
    <w:rsid w:val="002A41CD"/>
    <w:rsid w:val="002A485A"/>
    <w:rsid w:val="002A72CB"/>
    <w:rsid w:val="002B1BA0"/>
    <w:rsid w:val="002B242E"/>
    <w:rsid w:val="002B345E"/>
    <w:rsid w:val="002B3AE9"/>
    <w:rsid w:val="002B476B"/>
    <w:rsid w:val="002B4C8E"/>
    <w:rsid w:val="002B5DC6"/>
    <w:rsid w:val="002C0431"/>
    <w:rsid w:val="002C53C1"/>
    <w:rsid w:val="002D52B5"/>
    <w:rsid w:val="002D5CB9"/>
    <w:rsid w:val="002D6E88"/>
    <w:rsid w:val="002E1279"/>
    <w:rsid w:val="002E1D50"/>
    <w:rsid w:val="002E4401"/>
    <w:rsid w:val="002E5E67"/>
    <w:rsid w:val="002E7DE1"/>
    <w:rsid w:val="002F0528"/>
    <w:rsid w:val="002F05BB"/>
    <w:rsid w:val="002F2DCB"/>
    <w:rsid w:val="002F37C5"/>
    <w:rsid w:val="002F6FC7"/>
    <w:rsid w:val="002F78ED"/>
    <w:rsid w:val="003033D9"/>
    <w:rsid w:val="003074D5"/>
    <w:rsid w:val="00311A26"/>
    <w:rsid w:val="00311DF9"/>
    <w:rsid w:val="003128B4"/>
    <w:rsid w:val="00313C72"/>
    <w:rsid w:val="00315EC0"/>
    <w:rsid w:val="00316C84"/>
    <w:rsid w:val="0032107C"/>
    <w:rsid w:val="00323886"/>
    <w:rsid w:val="00327D41"/>
    <w:rsid w:val="00332082"/>
    <w:rsid w:val="003321F5"/>
    <w:rsid w:val="00337596"/>
    <w:rsid w:val="00337BB4"/>
    <w:rsid w:val="00342D67"/>
    <w:rsid w:val="003433F1"/>
    <w:rsid w:val="00343B7D"/>
    <w:rsid w:val="003444B9"/>
    <w:rsid w:val="00344A8F"/>
    <w:rsid w:val="00346E23"/>
    <w:rsid w:val="0034797B"/>
    <w:rsid w:val="00347C35"/>
    <w:rsid w:val="00351214"/>
    <w:rsid w:val="0035169E"/>
    <w:rsid w:val="00351A04"/>
    <w:rsid w:val="00352D22"/>
    <w:rsid w:val="003531A0"/>
    <w:rsid w:val="003544D2"/>
    <w:rsid w:val="00354B01"/>
    <w:rsid w:val="00354D6B"/>
    <w:rsid w:val="00356576"/>
    <w:rsid w:val="00357644"/>
    <w:rsid w:val="00357AAA"/>
    <w:rsid w:val="00357E09"/>
    <w:rsid w:val="00357F9D"/>
    <w:rsid w:val="003658A7"/>
    <w:rsid w:val="00366C0F"/>
    <w:rsid w:val="0037167D"/>
    <w:rsid w:val="00372EA4"/>
    <w:rsid w:val="00377CB1"/>
    <w:rsid w:val="00380022"/>
    <w:rsid w:val="00382087"/>
    <w:rsid w:val="0038671C"/>
    <w:rsid w:val="00391E41"/>
    <w:rsid w:val="003921E8"/>
    <w:rsid w:val="00393D32"/>
    <w:rsid w:val="00394BCE"/>
    <w:rsid w:val="00397052"/>
    <w:rsid w:val="00397AC1"/>
    <w:rsid w:val="003A163F"/>
    <w:rsid w:val="003A39AC"/>
    <w:rsid w:val="003A507C"/>
    <w:rsid w:val="003A59B7"/>
    <w:rsid w:val="003A7BF5"/>
    <w:rsid w:val="003B5246"/>
    <w:rsid w:val="003B6E89"/>
    <w:rsid w:val="003C100E"/>
    <w:rsid w:val="003C159E"/>
    <w:rsid w:val="003C22CB"/>
    <w:rsid w:val="003C6B38"/>
    <w:rsid w:val="003C755F"/>
    <w:rsid w:val="003C7825"/>
    <w:rsid w:val="003D0B98"/>
    <w:rsid w:val="003D11D2"/>
    <w:rsid w:val="003D44FF"/>
    <w:rsid w:val="003D4529"/>
    <w:rsid w:val="003E020A"/>
    <w:rsid w:val="003E724E"/>
    <w:rsid w:val="003F07C3"/>
    <w:rsid w:val="003F4063"/>
    <w:rsid w:val="003F722D"/>
    <w:rsid w:val="00400002"/>
    <w:rsid w:val="00400BF9"/>
    <w:rsid w:val="004046E9"/>
    <w:rsid w:val="00407300"/>
    <w:rsid w:val="00407C03"/>
    <w:rsid w:val="00411446"/>
    <w:rsid w:val="004121FE"/>
    <w:rsid w:val="00415585"/>
    <w:rsid w:val="00415ABE"/>
    <w:rsid w:val="00416CDB"/>
    <w:rsid w:val="00421ACA"/>
    <w:rsid w:val="004221C5"/>
    <w:rsid w:val="004222F5"/>
    <w:rsid w:val="004303A6"/>
    <w:rsid w:val="0043312F"/>
    <w:rsid w:val="00434413"/>
    <w:rsid w:val="004366AB"/>
    <w:rsid w:val="00441EA6"/>
    <w:rsid w:val="00442B81"/>
    <w:rsid w:val="00445F7C"/>
    <w:rsid w:val="0044607A"/>
    <w:rsid w:val="00446255"/>
    <w:rsid w:val="00446B75"/>
    <w:rsid w:val="00451008"/>
    <w:rsid w:val="00452132"/>
    <w:rsid w:val="004523F3"/>
    <w:rsid w:val="004542F4"/>
    <w:rsid w:val="004547DA"/>
    <w:rsid w:val="00456102"/>
    <w:rsid w:val="00456636"/>
    <w:rsid w:val="00456843"/>
    <w:rsid w:val="00457DC0"/>
    <w:rsid w:val="00457DDA"/>
    <w:rsid w:val="00462F12"/>
    <w:rsid w:val="00465526"/>
    <w:rsid w:val="004673C8"/>
    <w:rsid w:val="00472517"/>
    <w:rsid w:val="00473426"/>
    <w:rsid w:val="00474C75"/>
    <w:rsid w:val="004757BD"/>
    <w:rsid w:val="00476F20"/>
    <w:rsid w:val="0048595A"/>
    <w:rsid w:val="00487514"/>
    <w:rsid w:val="004909B8"/>
    <w:rsid w:val="004911E5"/>
    <w:rsid w:val="00493670"/>
    <w:rsid w:val="00494A4F"/>
    <w:rsid w:val="004A050F"/>
    <w:rsid w:val="004A1E3C"/>
    <w:rsid w:val="004A2372"/>
    <w:rsid w:val="004A3A81"/>
    <w:rsid w:val="004A6ABD"/>
    <w:rsid w:val="004A7453"/>
    <w:rsid w:val="004B19CF"/>
    <w:rsid w:val="004B3788"/>
    <w:rsid w:val="004B43C2"/>
    <w:rsid w:val="004B6C23"/>
    <w:rsid w:val="004C018F"/>
    <w:rsid w:val="004C12DD"/>
    <w:rsid w:val="004C1923"/>
    <w:rsid w:val="004C403E"/>
    <w:rsid w:val="004C4891"/>
    <w:rsid w:val="004C525D"/>
    <w:rsid w:val="004C54D6"/>
    <w:rsid w:val="004C7D3C"/>
    <w:rsid w:val="004D1CC5"/>
    <w:rsid w:val="004D6698"/>
    <w:rsid w:val="004E1329"/>
    <w:rsid w:val="004E3E36"/>
    <w:rsid w:val="004E423F"/>
    <w:rsid w:val="004F3715"/>
    <w:rsid w:val="004F7AEE"/>
    <w:rsid w:val="004F7FEB"/>
    <w:rsid w:val="00500FF0"/>
    <w:rsid w:val="0050223D"/>
    <w:rsid w:val="00506DBF"/>
    <w:rsid w:val="005078FE"/>
    <w:rsid w:val="005119AB"/>
    <w:rsid w:val="0051287A"/>
    <w:rsid w:val="00514A12"/>
    <w:rsid w:val="00515D1F"/>
    <w:rsid w:val="005174C1"/>
    <w:rsid w:val="00517D86"/>
    <w:rsid w:val="00520469"/>
    <w:rsid w:val="00522B08"/>
    <w:rsid w:val="005256E9"/>
    <w:rsid w:val="005263AC"/>
    <w:rsid w:val="00531B8B"/>
    <w:rsid w:val="00537224"/>
    <w:rsid w:val="00541A4C"/>
    <w:rsid w:val="00542948"/>
    <w:rsid w:val="00543609"/>
    <w:rsid w:val="00543CE3"/>
    <w:rsid w:val="00543EA5"/>
    <w:rsid w:val="00545DA3"/>
    <w:rsid w:val="0055050F"/>
    <w:rsid w:val="0055294D"/>
    <w:rsid w:val="00554034"/>
    <w:rsid w:val="0055760B"/>
    <w:rsid w:val="00560F87"/>
    <w:rsid w:val="00563B0F"/>
    <w:rsid w:val="00564DC7"/>
    <w:rsid w:val="00565805"/>
    <w:rsid w:val="00565AFD"/>
    <w:rsid w:val="00565E99"/>
    <w:rsid w:val="00570746"/>
    <w:rsid w:val="00571BB2"/>
    <w:rsid w:val="005720B0"/>
    <w:rsid w:val="00573DFA"/>
    <w:rsid w:val="00576095"/>
    <w:rsid w:val="00576AA9"/>
    <w:rsid w:val="005777FE"/>
    <w:rsid w:val="00583906"/>
    <w:rsid w:val="0058478F"/>
    <w:rsid w:val="005847A5"/>
    <w:rsid w:val="00584B1C"/>
    <w:rsid w:val="00585627"/>
    <w:rsid w:val="00585A82"/>
    <w:rsid w:val="0059041F"/>
    <w:rsid w:val="0059049A"/>
    <w:rsid w:val="00591863"/>
    <w:rsid w:val="0059300F"/>
    <w:rsid w:val="00594C52"/>
    <w:rsid w:val="005977C9"/>
    <w:rsid w:val="005A1DB9"/>
    <w:rsid w:val="005A1F3B"/>
    <w:rsid w:val="005A356E"/>
    <w:rsid w:val="005A43E3"/>
    <w:rsid w:val="005A7AFC"/>
    <w:rsid w:val="005B1577"/>
    <w:rsid w:val="005C33F9"/>
    <w:rsid w:val="005C3549"/>
    <w:rsid w:val="005C56D7"/>
    <w:rsid w:val="005C5D71"/>
    <w:rsid w:val="005D4367"/>
    <w:rsid w:val="005D7624"/>
    <w:rsid w:val="005D7D47"/>
    <w:rsid w:val="005D7FAE"/>
    <w:rsid w:val="005E0792"/>
    <w:rsid w:val="005E0DDA"/>
    <w:rsid w:val="005E1B13"/>
    <w:rsid w:val="005E284C"/>
    <w:rsid w:val="005E39F9"/>
    <w:rsid w:val="005E5E43"/>
    <w:rsid w:val="005F1B78"/>
    <w:rsid w:val="005F21EE"/>
    <w:rsid w:val="005F5AEB"/>
    <w:rsid w:val="005F6ACB"/>
    <w:rsid w:val="005F6C98"/>
    <w:rsid w:val="00600C92"/>
    <w:rsid w:val="00601F6C"/>
    <w:rsid w:val="00604B04"/>
    <w:rsid w:val="00604E58"/>
    <w:rsid w:val="006057C2"/>
    <w:rsid w:val="00605931"/>
    <w:rsid w:val="00614634"/>
    <w:rsid w:val="006155BA"/>
    <w:rsid w:val="006201B8"/>
    <w:rsid w:val="0062031D"/>
    <w:rsid w:val="006206A8"/>
    <w:rsid w:val="00622E17"/>
    <w:rsid w:val="00623B2D"/>
    <w:rsid w:val="00624C95"/>
    <w:rsid w:val="00626D76"/>
    <w:rsid w:val="00630443"/>
    <w:rsid w:val="006324A7"/>
    <w:rsid w:val="0063515B"/>
    <w:rsid w:val="006358EA"/>
    <w:rsid w:val="006376AE"/>
    <w:rsid w:val="00643F62"/>
    <w:rsid w:val="00644165"/>
    <w:rsid w:val="00645A2E"/>
    <w:rsid w:val="00645C2B"/>
    <w:rsid w:val="00651A26"/>
    <w:rsid w:val="0065213E"/>
    <w:rsid w:val="00652A7F"/>
    <w:rsid w:val="00657801"/>
    <w:rsid w:val="0066038E"/>
    <w:rsid w:val="00660409"/>
    <w:rsid w:val="00660D70"/>
    <w:rsid w:val="00661A1A"/>
    <w:rsid w:val="00661ABC"/>
    <w:rsid w:val="00664A39"/>
    <w:rsid w:val="006664FB"/>
    <w:rsid w:val="006665B6"/>
    <w:rsid w:val="006700FA"/>
    <w:rsid w:val="00670F4C"/>
    <w:rsid w:val="00671743"/>
    <w:rsid w:val="0067504B"/>
    <w:rsid w:val="006823E1"/>
    <w:rsid w:val="00682F80"/>
    <w:rsid w:val="00684C10"/>
    <w:rsid w:val="00686040"/>
    <w:rsid w:val="00687557"/>
    <w:rsid w:val="00690AF0"/>
    <w:rsid w:val="00691CD1"/>
    <w:rsid w:val="00691DF6"/>
    <w:rsid w:val="006970AF"/>
    <w:rsid w:val="00697145"/>
    <w:rsid w:val="00697421"/>
    <w:rsid w:val="006A6C22"/>
    <w:rsid w:val="006B10D5"/>
    <w:rsid w:val="006B19D0"/>
    <w:rsid w:val="006C1160"/>
    <w:rsid w:val="006C1F18"/>
    <w:rsid w:val="006C514B"/>
    <w:rsid w:val="006D0BFA"/>
    <w:rsid w:val="006D0D5E"/>
    <w:rsid w:val="006D4ABC"/>
    <w:rsid w:val="006E2FB6"/>
    <w:rsid w:val="006E60E3"/>
    <w:rsid w:val="006F12D5"/>
    <w:rsid w:val="006F2D10"/>
    <w:rsid w:val="006F42FB"/>
    <w:rsid w:val="007030A5"/>
    <w:rsid w:val="00705FED"/>
    <w:rsid w:val="00706476"/>
    <w:rsid w:val="00710307"/>
    <w:rsid w:val="0071132A"/>
    <w:rsid w:val="0071277E"/>
    <w:rsid w:val="00712AA4"/>
    <w:rsid w:val="00714EA7"/>
    <w:rsid w:val="00716C93"/>
    <w:rsid w:val="00720439"/>
    <w:rsid w:val="00723953"/>
    <w:rsid w:val="0072527F"/>
    <w:rsid w:val="007272CE"/>
    <w:rsid w:val="007273CA"/>
    <w:rsid w:val="007303A6"/>
    <w:rsid w:val="00731C70"/>
    <w:rsid w:val="007362A9"/>
    <w:rsid w:val="00736C66"/>
    <w:rsid w:val="00742152"/>
    <w:rsid w:val="007468B6"/>
    <w:rsid w:val="00747F53"/>
    <w:rsid w:val="00752301"/>
    <w:rsid w:val="007541EC"/>
    <w:rsid w:val="00754D4A"/>
    <w:rsid w:val="007568C5"/>
    <w:rsid w:val="00757E62"/>
    <w:rsid w:val="007605AD"/>
    <w:rsid w:val="00763464"/>
    <w:rsid w:val="007642CA"/>
    <w:rsid w:val="00767357"/>
    <w:rsid w:val="007674BA"/>
    <w:rsid w:val="007677D8"/>
    <w:rsid w:val="00771E0C"/>
    <w:rsid w:val="007720B4"/>
    <w:rsid w:val="00772369"/>
    <w:rsid w:val="007747AA"/>
    <w:rsid w:val="00774EBA"/>
    <w:rsid w:val="007760BF"/>
    <w:rsid w:val="00781470"/>
    <w:rsid w:val="00782B24"/>
    <w:rsid w:val="0079007E"/>
    <w:rsid w:val="007913AA"/>
    <w:rsid w:val="00791EF7"/>
    <w:rsid w:val="007943AC"/>
    <w:rsid w:val="00796114"/>
    <w:rsid w:val="00796C65"/>
    <w:rsid w:val="00797E88"/>
    <w:rsid w:val="007A219F"/>
    <w:rsid w:val="007A39A8"/>
    <w:rsid w:val="007A4896"/>
    <w:rsid w:val="007A4E8A"/>
    <w:rsid w:val="007A4FBD"/>
    <w:rsid w:val="007B0023"/>
    <w:rsid w:val="007B3E00"/>
    <w:rsid w:val="007B6683"/>
    <w:rsid w:val="007B6C60"/>
    <w:rsid w:val="007C1CD1"/>
    <w:rsid w:val="007C2847"/>
    <w:rsid w:val="007C3609"/>
    <w:rsid w:val="007D11B7"/>
    <w:rsid w:val="007D35B8"/>
    <w:rsid w:val="007D4EC8"/>
    <w:rsid w:val="007D68ED"/>
    <w:rsid w:val="007D6C08"/>
    <w:rsid w:val="007D7DBB"/>
    <w:rsid w:val="007E2CA8"/>
    <w:rsid w:val="007E4325"/>
    <w:rsid w:val="007E4C4E"/>
    <w:rsid w:val="007E5238"/>
    <w:rsid w:val="007E61E4"/>
    <w:rsid w:val="007F1A22"/>
    <w:rsid w:val="007F1A70"/>
    <w:rsid w:val="007F53D9"/>
    <w:rsid w:val="007F6BDE"/>
    <w:rsid w:val="008002E1"/>
    <w:rsid w:val="00801A7F"/>
    <w:rsid w:val="0080253B"/>
    <w:rsid w:val="00804204"/>
    <w:rsid w:val="00804BA3"/>
    <w:rsid w:val="0080722D"/>
    <w:rsid w:val="00807878"/>
    <w:rsid w:val="0081031E"/>
    <w:rsid w:val="00810CFF"/>
    <w:rsid w:val="00811F8F"/>
    <w:rsid w:val="00812428"/>
    <w:rsid w:val="00814391"/>
    <w:rsid w:val="008161D7"/>
    <w:rsid w:val="00817AC5"/>
    <w:rsid w:val="00817D6B"/>
    <w:rsid w:val="008206A1"/>
    <w:rsid w:val="00825CD8"/>
    <w:rsid w:val="00834D03"/>
    <w:rsid w:val="008368B7"/>
    <w:rsid w:val="00836BE6"/>
    <w:rsid w:val="008407F1"/>
    <w:rsid w:val="00841B91"/>
    <w:rsid w:val="008431AD"/>
    <w:rsid w:val="008433CC"/>
    <w:rsid w:val="00843A85"/>
    <w:rsid w:val="0084619E"/>
    <w:rsid w:val="00846C0D"/>
    <w:rsid w:val="00847CC2"/>
    <w:rsid w:val="00863DBB"/>
    <w:rsid w:val="00864C79"/>
    <w:rsid w:val="00865D12"/>
    <w:rsid w:val="0087041A"/>
    <w:rsid w:val="008717A7"/>
    <w:rsid w:val="00873B5B"/>
    <w:rsid w:val="00874038"/>
    <w:rsid w:val="008747CD"/>
    <w:rsid w:val="00874D85"/>
    <w:rsid w:val="008756EB"/>
    <w:rsid w:val="00876CF7"/>
    <w:rsid w:val="008849BE"/>
    <w:rsid w:val="00884FC8"/>
    <w:rsid w:val="00885466"/>
    <w:rsid w:val="00886698"/>
    <w:rsid w:val="008927E7"/>
    <w:rsid w:val="00892E12"/>
    <w:rsid w:val="008966DD"/>
    <w:rsid w:val="00897516"/>
    <w:rsid w:val="008A21C5"/>
    <w:rsid w:val="008A3A13"/>
    <w:rsid w:val="008A4BDD"/>
    <w:rsid w:val="008A5A3F"/>
    <w:rsid w:val="008B1CB6"/>
    <w:rsid w:val="008B58DC"/>
    <w:rsid w:val="008C3326"/>
    <w:rsid w:val="008C34D3"/>
    <w:rsid w:val="008D0B39"/>
    <w:rsid w:val="008D2D9A"/>
    <w:rsid w:val="008D5641"/>
    <w:rsid w:val="008D5AD7"/>
    <w:rsid w:val="008D664D"/>
    <w:rsid w:val="008E1B03"/>
    <w:rsid w:val="008E67F5"/>
    <w:rsid w:val="008F1588"/>
    <w:rsid w:val="008F2B62"/>
    <w:rsid w:val="008F4EC1"/>
    <w:rsid w:val="009032C0"/>
    <w:rsid w:val="009044B0"/>
    <w:rsid w:val="00906B60"/>
    <w:rsid w:val="00907B7A"/>
    <w:rsid w:val="0091049B"/>
    <w:rsid w:val="0091279C"/>
    <w:rsid w:val="00913DEC"/>
    <w:rsid w:val="0091589A"/>
    <w:rsid w:val="00915EE3"/>
    <w:rsid w:val="009169E1"/>
    <w:rsid w:val="00920072"/>
    <w:rsid w:val="00920C2C"/>
    <w:rsid w:val="00920D38"/>
    <w:rsid w:val="009279CE"/>
    <w:rsid w:val="009309EB"/>
    <w:rsid w:val="00933E79"/>
    <w:rsid w:val="009358CF"/>
    <w:rsid w:val="00943B79"/>
    <w:rsid w:val="00943BFF"/>
    <w:rsid w:val="009501BE"/>
    <w:rsid w:val="00951802"/>
    <w:rsid w:val="00952FB1"/>
    <w:rsid w:val="00953819"/>
    <w:rsid w:val="0095451F"/>
    <w:rsid w:val="00960D82"/>
    <w:rsid w:val="00960E4A"/>
    <w:rsid w:val="00963F46"/>
    <w:rsid w:val="0096662B"/>
    <w:rsid w:val="009704B0"/>
    <w:rsid w:val="00974B50"/>
    <w:rsid w:val="00977C19"/>
    <w:rsid w:val="009812FC"/>
    <w:rsid w:val="00981CFA"/>
    <w:rsid w:val="009827E3"/>
    <w:rsid w:val="00982EB8"/>
    <w:rsid w:val="00983F7C"/>
    <w:rsid w:val="0098577F"/>
    <w:rsid w:val="00986785"/>
    <w:rsid w:val="00994F66"/>
    <w:rsid w:val="00996EE9"/>
    <w:rsid w:val="00997E27"/>
    <w:rsid w:val="009B0B39"/>
    <w:rsid w:val="009B7FBD"/>
    <w:rsid w:val="009C0D90"/>
    <w:rsid w:val="009C23A3"/>
    <w:rsid w:val="009C731F"/>
    <w:rsid w:val="009D0B44"/>
    <w:rsid w:val="009D1291"/>
    <w:rsid w:val="009D277E"/>
    <w:rsid w:val="009D47C8"/>
    <w:rsid w:val="009E0A25"/>
    <w:rsid w:val="009E19CC"/>
    <w:rsid w:val="009E6B2C"/>
    <w:rsid w:val="009F390E"/>
    <w:rsid w:val="009F4A82"/>
    <w:rsid w:val="009F5B7F"/>
    <w:rsid w:val="009F72DC"/>
    <w:rsid w:val="00A001C7"/>
    <w:rsid w:val="00A10717"/>
    <w:rsid w:val="00A1627C"/>
    <w:rsid w:val="00A201F4"/>
    <w:rsid w:val="00A20E42"/>
    <w:rsid w:val="00A22A71"/>
    <w:rsid w:val="00A22EC4"/>
    <w:rsid w:val="00A23CD8"/>
    <w:rsid w:val="00A407E4"/>
    <w:rsid w:val="00A41600"/>
    <w:rsid w:val="00A4455E"/>
    <w:rsid w:val="00A47068"/>
    <w:rsid w:val="00A47A8C"/>
    <w:rsid w:val="00A50D4F"/>
    <w:rsid w:val="00A54A22"/>
    <w:rsid w:val="00A54AD0"/>
    <w:rsid w:val="00A5625B"/>
    <w:rsid w:val="00A6364A"/>
    <w:rsid w:val="00A63DF6"/>
    <w:rsid w:val="00A64CA9"/>
    <w:rsid w:val="00A67DA6"/>
    <w:rsid w:val="00A712C9"/>
    <w:rsid w:val="00A72058"/>
    <w:rsid w:val="00A7326C"/>
    <w:rsid w:val="00A73C76"/>
    <w:rsid w:val="00A7683E"/>
    <w:rsid w:val="00A81D43"/>
    <w:rsid w:val="00A82835"/>
    <w:rsid w:val="00A83AE8"/>
    <w:rsid w:val="00A873BB"/>
    <w:rsid w:val="00A91FC5"/>
    <w:rsid w:val="00A95DB7"/>
    <w:rsid w:val="00A96DD8"/>
    <w:rsid w:val="00AA0C49"/>
    <w:rsid w:val="00AA17D3"/>
    <w:rsid w:val="00AA1A01"/>
    <w:rsid w:val="00AB0E04"/>
    <w:rsid w:val="00AB0FFA"/>
    <w:rsid w:val="00AB70D8"/>
    <w:rsid w:val="00AC26BA"/>
    <w:rsid w:val="00AC359B"/>
    <w:rsid w:val="00AC3F58"/>
    <w:rsid w:val="00AC497C"/>
    <w:rsid w:val="00AC5692"/>
    <w:rsid w:val="00AC5F91"/>
    <w:rsid w:val="00AD5E59"/>
    <w:rsid w:val="00AE10DD"/>
    <w:rsid w:val="00AE1370"/>
    <w:rsid w:val="00AE335D"/>
    <w:rsid w:val="00AF07C1"/>
    <w:rsid w:val="00AF26CE"/>
    <w:rsid w:val="00AF27CF"/>
    <w:rsid w:val="00AF42CE"/>
    <w:rsid w:val="00AF6B22"/>
    <w:rsid w:val="00AF7821"/>
    <w:rsid w:val="00AF7F34"/>
    <w:rsid w:val="00B014E6"/>
    <w:rsid w:val="00B021A5"/>
    <w:rsid w:val="00B03CA3"/>
    <w:rsid w:val="00B040D3"/>
    <w:rsid w:val="00B12389"/>
    <w:rsid w:val="00B127CD"/>
    <w:rsid w:val="00B13B8F"/>
    <w:rsid w:val="00B15A3C"/>
    <w:rsid w:val="00B17737"/>
    <w:rsid w:val="00B179C0"/>
    <w:rsid w:val="00B2227D"/>
    <w:rsid w:val="00B2483A"/>
    <w:rsid w:val="00B26B65"/>
    <w:rsid w:val="00B26D0F"/>
    <w:rsid w:val="00B27E7D"/>
    <w:rsid w:val="00B308B4"/>
    <w:rsid w:val="00B317D7"/>
    <w:rsid w:val="00B3223D"/>
    <w:rsid w:val="00B34290"/>
    <w:rsid w:val="00B406B1"/>
    <w:rsid w:val="00B41A22"/>
    <w:rsid w:val="00B43828"/>
    <w:rsid w:val="00B45680"/>
    <w:rsid w:val="00B45D6D"/>
    <w:rsid w:val="00B47015"/>
    <w:rsid w:val="00B477B3"/>
    <w:rsid w:val="00B47F0D"/>
    <w:rsid w:val="00B5266F"/>
    <w:rsid w:val="00B55745"/>
    <w:rsid w:val="00B57061"/>
    <w:rsid w:val="00B60FDF"/>
    <w:rsid w:val="00B61151"/>
    <w:rsid w:val="00B61159"/>
    <w:rsid w:val="00B61F40"/>
    <w:rsid w:val="00B71615"/>
    <w:rsid w:val="00B747D8"/>
    <w:rsid w:val="00B760DF"/>
    <w:rsid w:val="00B763C0"/>
    <w:rsid w:val="00B76479"/>
    <w:rsid w:val="00B77014"/>
    <w:rsid w:val="00B820C4"/>
    <w:rsid w:val="00B82665"/>
    <w:rsid w:val="00B8446F"/>
    <w:rsid w:val="00B86C84"/>
    <w:rsid w:val="00B870F4"/>
    <w:rsid w:val="00B8787F"/>
    <w:rsid w:val="00B878E7"/>
    <w:rsid w:val="00B92664"/>
    <w:rsid w:val="00B94198"/>
    <w:rsid w:val="00BA2AB6"/>
    <w:rsid w:val="00BA337C"/>
    <w:rsid w:val="00BA4031"/>
    <w:rsid w:val="00BA4AD3"/>
    <w:rsid w:val="00BA5B40"/>
    <w:rsid w:val="00BA5F47"/>
    <w:rsid w:val="00BA6070"/>
    <w:rsid w:val="00BB3B19"/>
    <w:rsid w:val="00BC06D8"/>
    <w:rsid w:val="00BC0F8F"/>
    <w:rsid w:val="00BC24DE"/>
    <w:rsid w:val="00BC7174"/>
    <w:rsid w:val="00BD1C42"/>
    <w:rsid w:val="00BD7698"/>
    <w:rsid w:val="00BD7A2D"/>
    <w:rsid w:val="00BD7BCA"/>
    <w:rsid w:val="00BE004C"/>
    <w:rsid w:val="00BE1107"/>
    <w:rsid w:val="00BE50DA"/>
    <w:rsid w:val="00BE6C67"/>
    <w:rsid w:val="00BF0D4A"/>
    <w:rsid w:val="00BF2A3A"/>
    <w:rsid w:val="00BF43BA"/>
    <w:rsid w:val="00BF4708"/>
    <w:rsid w:val="00BF480A"/>
    <w:rsid w:val="00BF6626"/>
    <w:rsid w:val="00BF6C03"/>
    <w:rsid w:val="00C003C3"/>
    <w:rsid w:val="00C00DCF"/>
    <w:rsid w:val="00C028C1"/>
    <w:rsid w:val="00C07D15"/>
    <w:rsid w:val="00C10739"/>
    <w:rsid w:val="00C10C93"/>
    <w:rsid w:val="00C14A1E"/>
    <w:rsid w:val="00C14E82"/>
    <w:rsid w:val="00C17533"/>
    <w:rsid w:val="00C20A53"/>
    <w:rsid w:val="00C22139"/>
    <w:rsid w:val="00C25286"/>
    <w:rsid w:val="00C25BA3"/>
    <w:rsid w:val="00C30592"/>
    <w:rsid w:val="00C3211D"/>
    <w:rsid w:val="00C335AE"/>
    <w:rsid w:val="00C34187"/>
    <w:rsid w:val="00C43E89"/>
    <w:rsid w:val="00C50144"/>
    <w:rsid w:val="00C50E05"/>
    <w:rsid w:val="00C515D7"/>
    <w:rsid w:val="00C5255E"/>
    <w:rsid w:val="00C532D3"/>
    <w:rsid w:val="00C54B6F"/>
    <w:rsid w:val="00C5561F"/>
    <w:rsid w:val="00C561ED"/>
    <w:rsid w:val="00C57682"/>
    <w:rsid w:val="00C630E4"/>
    <w:rsid w:val="00C63B6A"/>
    <w:rsid w:val="00C64C16"/>
    <w:rsid w:val="00C64E99"/>
    <w:rsid w:val="00C666A9"/>
    <w:rsid w:val="00C70717"/>
    <w:rsid w:val="00C748D5"/>
    <w:rsid w:val="00C7522C"/>
    <w:rsid w:val="00C763C0"/>
    <w:rsid w:val="00C80693"/>
    <w:rsid w:val="00C820F0"/>
    <w:rsid w:val="00C847C7"/>
    <w:rsid w:val="00C90F22"/>
    <w:rsid w:val="00CA0407"/>
    <w:rsid w:val="00CA080B"/>
    <w:rsid w:val="00CA1231"/>
    <w:rsid w:val="00CA181A"/>
    <w:rsid w:val="00CA1AB0"/>
    <w:rsid w:val="00CA42EC"/>
    <w:rsid w:val="00CA6094"/>
    <w:rsid w:val="00CB0981"/>
    <w:rsid w:val="00CB25CF"/>
    <w:rsid w:val="00CB3BEA"/>
    <w:rsid w:val="00CB662E"/>
    <w:rsid w:val="00CB7DE1"/>
    <w:rsid w:val="00CC1746"/>
    <w:rsid w:val="00CC197E"/>
    <w:rsid w:val="00CC2B15"/>
    <w:rsid w:val="00CC3C89"/>
    <w:rsid w:val="00CD003C"/>
    <w:rsid w:val="00CD1944"/>
    <w:rsid w:val="00CD1C6D"/>
    <w:rsid w:val="00CD2DEA"/>
    <w:rsid w:val="00CD3333"/>
    <w:rsid w:val="00CD499D"/>
    <w:rsid w:val="00CE0820"/>
    <w:rsid w:val="00CE1424"/>
    <w:rsid w:val="00CE1C82"/>
    <w:rsid w:val="00CE40DD"/>
    <w:rsid w:val="00CE5AC3"/>
    <w:rsid w:val="00CF312B"/>
    <w:rsid w:val="00CF3A38"/>
    <w:rsid w:val="00CF4062"/>
    <w:rsid w:val="00CF71EC"/>
    <w:rsid w:val="00D009DB"/>
    <w:rsid w:val="00D01F9C"/>
    <w:rsid w:val="00D04BEF"/>
    <w:rsid w:val="00D04C73"/>
    <w:rsid w:val="00D07045"/>
    <w:rsid w:val="00D079E0"/>
    <w:rsid w:val="00D10B93"/>
    <w:rsid w:val="00D10E1D"/>
    <w:rsid w:val="00D11432"/>
    <w:rsid w:val="00D130C5"/>
    <w:rsid w:val="00D13BB8"/>
    <w:rsid w:val="00D20A8B"/>
    <w:rsid w:val="00D21265"/>
    <w:rsid w:val="00D2231F"/>
    <w:rsid w:val="00D249A0"/>
    <w:rsid w:val="00D25A05"/>
    <w:rsid w:val="00D27BD4"/>
    <w:rsid w:val="00D30A81"/>
    <w:rsid w:val="00D3201D"/>
    <w:rsid w:val="00D33846"/>
    <w:rsid w:val="00D33B25"/>
    <w:rsid w:val="00D359F0"/>
    <w:rsid w:val="00D374F0"/>
    <w:rsid w:val="00D37C59"/>
    <w:rsid w:val="00D41A02"/>
    <w:rsid w:val="00D52DC1"/>
    <w:rsid w:val="00D53B06"/>
    <w:rsid w:val="00D67147"/>
    <w:rsid w:val="00D70B24"/>
    <w:rsid w:val="00D74AC3"/>
    <w:rsid w:val="00D80941"/>
    <w:rsid w:val="00D80BB0"/>
    <w:rsid w:val="00D81803"/>
    <w:rsid w:val="00D81896"/>
    <w:rsid w:val="00D85CAD"/>
    <w:rsid w:val="00D8628E"/>
    <w:rsid w:val="00D9064C"/>
    <w:rsid w:val="00D91E15"/>
    <w:rsid w:val="00D93222"/>
    <w:rsid w:val="00D93459"/>
    <w:rsid w:val="00D947A2"/>
    <w:rsid w:val="00D96003"/>
    <w:rsid w:val="00D96CB5"/>
    <w:rsid w:val="00DA2556"/>
    <w:rsid w:val="00DA25B5"/>
    <w:rsid w:val="00DA2945"/>
    <w:rsid w:val="00DA33BF"/>
    <w:rsid w:val="00DA439A"/>
    <w:rsid w:val="00DA64C9"/>
    <w:rsid w:val="00DA6969"/>
    <w:rsid w:val="00DA6CF2"/>
    <w:rsid w:val="00DA6E0C"/>
    <w:rsid w:val="00DB0D01"/>
    <w:rsid w:val="00DB1C04"/>
    <w:rsid w:val="00DB2D03"/>
    <w:rsid w:val="00DB33D4"/>
    <w:rsid w:val="00DB43C4"/>
    <w:rsid w:val="00DB7C9B"/>
    <w:rsid w:val="00DB7DC2"/>
    <w:rsid w:val="00DC0443"/>
    <w:rsid w:val="00DC34E1"/>
    <w:rsid w:val="00DC6643"/>
    <w:rsid w:val="00DC6DD2"/>
    <w:rsid w:val="00DC7891"/>
    <w:rsid w:val="00DD27CE"/>
    <w:rsid w:val="00DD2B33"/>
    <w:rsid w:val="00DD383C"/>
    <w:rsid w:val="00DD4428"/>
    <w:rsid w:val="00DD6636"/>
    <w:rsid w:val="00DD6A73"/>
    <w:rsid w:val="00DE0BF0"/>
    <w:rsid w:val="00DE2024"/>
    <w:rsid w:val="00DE49C4"/>
    <w:rsid w:val="00DE4CC9"/>
    <w:rsid w:val="00DE5C05"/>
    <w:rsid w:val="00DE6857"/>
    <w:rsid w:val="00DE7F17"/>
    <w:rsid w:val="00DF03A3"/>
    <w:rsid w:val="00DF157D"/>
    <w:rsid w:val="00DF177B"/>
    <w:rsid w:val="00DF385E"/>
    <w:rsid w:val="00DF394B"/>
    <w:rsid w:val="00DF5286"/>
    <w:rsid w:val="00DF5482"/>
    <w:rsid w:val="00DF7334"/>
    <w:rsid w:val="00E0111A"/>
    <w:rsid w:val="00E03F36"/>
    <w:rsid w:val="00E0409B"/>
    <w:rsid w:val="00E045D2"/>
    <w:rsid w:val="00E048CD"/>
    <w:rsid w:val="00E14884"/>
    <w:rsid w:val="00E14E1A"/>
    <w:rsid w:val="00E15219"/>
    <w:rsid w:val="00E176D1"/>
    <w:rsid w:val="00E242B7"/>
    <w:rsid w:val="00E269C6"/>
    <w:rsid w:val="00E328B4"/>
    <w:rsid w:val="00E35E45"/>
    <w:rsid w:val="00E363BE"/>
    <w:rsid w:val="00E436BC"/>
    <w:rsid w:val="00E445F3"/>
    <w:rsid w:val="00E44EAC"/>
    <w:rsid w:val="00E51E9A"/>
    <w:rsid w:val="00E54564"/>
    <w:rsid w:val="00E572EB"/>
    <w:rsid w:val="00E612EA"/>
    <w:rsid w:val="00E64AB2"/>
    <w:rsid w:val="00E66E43"/>
    <w:rsid w:val="00E66EA0"/>
    <w:rsid w:val="00E71982"/>
    <w:rsid w:val="00E800A4"/>
    <w:rsid w:val="00E80455"/>
    <w:rsid w:val="00E83ED8"/>
    <w:rsid w:val="00E84FDD"/>
    <w:rsid w:val="00E92232"/>
    <w:rsid w:val="00E95B7E"/>
    <w:rsid w:val="00E96A41"/>
    <w:rsid w:val="00E976A5"/>
    <w:rsid w:val="00E97B0B"/>
    <w:rsid w:val="00EA0796"/>
    <w:rsid w:val="00EA160F"/>
    <w:rsid w:val="00EA2983"/>
    <w:rsid w:val="00EA6D05"/>
    <w:rsid w:val="00EA762E"/>
    <w:rsid w:val="00EB4291"/>
    <w:rsid w:val="00EB46DC"/>
    <w:rsid w:val="00EB4F65"/>
    <w:rsid w:val="00EB732D"/>
    <w:rsid w:val="00EB77FB"/>
    <w:rsid w:val="00ED1FD5"/>
    <w:rsid w:val="00ED4268"/>
    <w:rsid w:val="00EE178C"/>
    <w:rsid w:val="00EE2851"/>
    <w:rsid w:val="00EE3C99"/>
    <w:rsid w:val="00EE428E"/>
    <w:rsid w:val="00EE64B9"/>
    <w:rsid w:val="00EF1780"/>
    <w:rsid w:val="00EF2A06"/>
    <w:rsid w:val="00EF675A"/>
    <w:rsid w:val="00EF6CED"/>
    <w:rsid w:val="00EF734F"/>
    <w:rsid w:val="00F00591"/>
    <w:rsid w:val="00F03593"/>
    <w:rsid w:val="00F0494A"/>
    <w:rsid w:val="00F05208"/>
    <w:rsid w:val="00F07580"/>
    <w:rsid w:val="00F14003"/>
    <w:rsid w:val="00F14ACB"/>
    <w:rsid w:val="00F155EC"/>
    <w:rsid w:val="00F160A5"/>
    <w:rsid w:val="00F20EB5"/>
    <w:rsid w:val="00F228D3"/>
    <w:rsid w:val="00F22E6F"/>
    <w:rsid w:val="00F2534F"/>
    <w:rsid w:val="00F31A42"/>
    <w:rsid w:val="00F3563C"/>
    <w:rsid w:val="00F37CDB"/>
    <w:rsid w:val="00F37DFF"/>
    <w:rsid w:val="00F421C0"/>
    <w:rsid w:val="00F42988"/>
    <w:rsid w:val="00F43F57"/>
    <w:rsid w:val="00F44AC6"/>
    <w:rsid w:val="00F46B2C"/>
    <w:rsid w:val="00F52A9C"/>
    <w:rsid w:val="00F531DB"/>
    <w:rsid w:val="00F56DAD"/>
    <w:rsid w:val="00F63142"/>
    <w:rsid w:val="00F64BF9"/>
    <w:rsid w:val="00F65808"/>
    <w:rsid w:val="00F674A9"/>
    <w:rsid w:val="00F6752B"/>
    <w:rsid w:val="00F73C16"/>
    <w:rsid w:val="00F744AB"/>
    <w:rsid w:val="00F7618E"/>
    <w:rsid w:val="00F847F7"/>
    <w:rsid w:val="00F84C0C"/>
    <w:rsid w:val="00F85495"/>
    <w:rsid w:val="00F8787E"/>
    <w:rsid w:val="00F908CD"/>
    <w:rsid w:val="00F92D1F"/>
    <w:rsid w:val="00F93FC1"/>
    <w:rsid w:val="00F94859"/>
    <w:rsid w:val="00F96A1A"/>
    <w:rsid w:val="00F978A4"/>
    <w:rsid w:val="00FA00C5"/>
    <w:rsid w:val="00FA0BDB"/>
    <w:rsid w:val="00FA27A8"/>
    <w:rsid w:val="00FA330B"/>
    <w:rsid w:val="00FA5E24"/>
    <w:rsid w:val="00FA6CE9"/>
    <w:rsid w:val="00FA7CDD"/>
    <w:rsid w:val="00FB604E"/>
    <w:rsid w:val="00FB6ADB"/>
    <w:rsid w:val="00FB7147"/>
    <w:rsid w:val="00FC1200"/>
    <w:rsid w:val="00FC2683"/>
    <w:rsid w:val="00FC474B"/>
    <w:rsid w:val="00FD0686"/>
    <w:rsid w:val="00FD48BF"/>
    <w:rsid w:val="00FD544F"/>
    <w:rsid w:val="00FD62C2"/>
    <w:rsid w:val="00FD6371"/>
    <w:rsid w:val="00FD66E7"/>
    <w:rsid w:val="00FD7D4C"/>
    <w:rsid w:val="00FE0EF7"/>
    <w:rsid w:val="00FE1580"/>
    <w:rsid w:val="00FE30B2"/>
    <w:rsid w:val="00FE5299"/>
    <w:rsid w:val="00FE5311"/>
    <w:rsid w:val="00FE53B6"/>
    <w:rsid w:val="00FE681F"/>
    <w:rsid w:val="00FF09C6"/>
    <w:rsid w:val="00FF1EE0"/>
    <w:rsid w:val="00FF251B"/>
    <w:rsid w:val="00FF463E"/>
    <w:rsid w:val="00FF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A7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83"/>
    <w:rPr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1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52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2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2B08"/>
  </w:style>
  <w:style w:type="character" w:customStyle="1" w:styleId="DateChar">
    <w:name w:val="Date Char"/>
    <w:basedOn w:val="DefaultParagraphFont"/>
    <w:link w:val="Date"/>
    <w:uiPriority w:val="99"/>
    <w:semiHidden/>
    <w:rsid w:val="00522B08"/>
    <w:rPr>
      <w:lang w:val="en-GB"/>
    </w:rPr>
  </w:style>
  <w:style w:type="paragraph" w:styleId="NormalWeb">
    <w:name w:val="Normal (Web)"/>
    <w:basedOn w:val="Normal"/>
    <w:uiPriority w:val="99"/>
    <w:unhideWhenUsed/>
    <w:rsid w:val="00A7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ResumeAlignRight">
    <w:name w:val="Resume Align Right"/>
    <w:basedOn w:val="Normal"/>
    <w:qFormat/>
    <w:rsid w:val="00591863"/>
    <w:pPr>
      <w:tabs>
        <w:tab w:val="right" w:pos="9866"/>
      </w:tabs>
      <w:spacing w:after="0" w:line="264" w:lineRule="auto"/>
    </w:pPr>
    <w:rPr>
      <w:rFonts w:ascii="Arial" w:hAnsi="Arial" w:cs="Arial"/>
      <w:sz w:val="20"/>
      <w:szCs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1F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CA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B6AD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683"/>
    <w:rPr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B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21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152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52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22B08"/>
  </w:style>
  <w:style w:type="character" w:customStyle="1" w:styleId="DateChar">
    <w:name w:val="Date Char"/>
    <w:basedOn w:val="DefaultParagraphFont"/>
    <w:link w:val="Date"/>
    <w:uiPriority w:val="99"/>
    <w:semiHidden/>
    <w:rsid w:val="00522B08"/>
    <w:rPr>
      <w:lang w:val="en-GB"/>
    </w:rPr>
  </w:style>
  <w:style w:type="paragraph" w:styleId="NormalWeb">
    <w:name w:val="Normal (Web)"/>
    <w:basedOn w:val="Normal"/>
    <w:uiPriority w:val="99"/>
    <w:unhideWhenUsed/>
    <w:rsid w:val="00A73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customStyle="1" w:styleId="ResumeAlignRight">
    <w:name w:val="Resume Align Right"/>
    <w:basedOn w:val="Normal"/>
    <w:qFormat/>
    <w:rsid w:val="00591863"/>
    <w:pPr>
      <w:tabs>
        <w:tab w:val="right" w:pos="9866"/>
      </w:tabs>
      <w:spacing w:after="0" w:line="264" w:lineRule="auto"/>
    </w:pPr>
    <w:rPr>
      <w:rFonts w:ascii="Arial" w:hAnsi="Arial" w:cs="Arial"/>
      <w:sz w:val="20"/>
      <w:szCs w:val="20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81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FE6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81F"/>
    <w:rPr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BCA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B6A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atasciencehongkong.com/2018/01/13/the-ufc-mma-predictor-web-app-by-jason-chan-jin-an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sonchanhku/UFC-MMA-Predicto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rpubs.com/jasonchanhk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sonchanhku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kaggle.com/jasonchanjinan" TargetMode="External"/><Relationship Id="rId10" Type="http://schemas.openxmlformats.org/officeDocument/2006/relationships/hyperlink" Target="https://jasonchanhku.github.io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mailto:jasonchanhku@gmail.com" TargetMode="External"/><Relationship Id="rId14" Type="http://schemas.openxmlformats.org/officeDocument/2006/relationships/hyperlink" Target="https://github.com/jasonchanhku/DataScienceDem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000D7-3173-479B-A430-743FB2D66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C2EF44EA</Template>
  <TotalTime>0</TotalTime>
  <Pages>1</Pages>
  <Words>636</Words>
  <Characters>3440</Characters>
  <Application>Microsoft Office Word</Application>
  <DocSecurity>0</DocSecurity>
  <Lines>49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FIL Limited</Company>
  <LinksUpToDate>false</LinksUpToDate>
  <CharactersWithSpaces>4067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Chan</dc:creator>
  <cp:lastModifiedBy>Jason Chan</cp:lastModifiedBy>
  <cp:revision>2</cp:revision>
  <cp:lastPrinted>2018-11-13T05:16:00Z</cp:lastPrinted>
  <dcterms:created xsi:type="dcterms:W3CDTF">2018-11-29T10:22:00Z</dcterms:created>
  <dcterms:modified xsi:type="dcterms:W3CDTF">2018-11-29T10:22:00Z</dcterms:modified>
</cp:coreProperties>
</file>